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CF" w:rsidRPr="00F125D1" w:rsidRDefault="003778CF" w:rsidP="00F125D1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F125D1">
        <w:rPr>
          <w:rFonts w:ascii="Times New Roman" w:hAnsi="Times New Roman"/>
          <w:sz w:val="24"/>
          <w:szCs w:val="24"/>
          <w:lang w:val="en-US"/>
        </w:rPr>
        <w:t>Amdahl's law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</w:rPr>
      </w:pPr>
      <w:r>
        <w:rPr>
          <w:rFonts w:ascii="Courier" w:hAnsi="Courier" w:cs="Courier"/>
          <w:b/>
          <w:sz w:val="19"/>
          <w:szCs w:val="19"/>
        </w:rPr>
        <w:t>n N the number of threads</w:t>
      </w:r>
    </w:p>
    <w:p w:rsidR="003778CF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</w:rPr>
        <w:t xml:space="preserve">B [0, 1] </w:t>
      </w:r>
      <w:r w:rsidRPr="00F125D1">
        <w:rPr>
          <w:rFonts w:ascii="Times New Roman" w:hAnsi="Times New Roman"/>
          <w:sz w:val="24"/>
          <w:szCs w:val="24"/>
          <w:lang w:val="en-US"/>
        </w:rPr>
        <w:t>the fraction of the algorithm that is strictly serial</w:t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3778CF" w:rsidRPr="00F125D1" w:rsidRDefault="003778CF" w:rsidP="00F125D1">
      <w:pPr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 time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"TYPE=PICT;ALT=T \left(n \right)"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an algorithm takes to finish when being executed on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thread(s) of execution corresponds to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Courier" w:hAnsi="Courier" w:cs="Courier"/>
          <w:b/>
          <w:sz w:val="19"/>
          <w:szCs w:val="19"/>
          <w:lang w:val="en-US"/>
        </w:rPr>
        <w:t xml:space="preserve">T(n) = T(1) ( B + 1/n * (1 - B) ) </w:t>
      </w:r>
    </w:p>
    <w:p w:rsidR="003778CF" w:rsidRPr="00DE39BE" w:rsidRDefault="003778CF" w:rsidP="00DE39BE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en-US"/>
        </w:rPr>
      </w:pPr>
      <w:r w:rsidRPr="00DE39BE">
        <w:rPr>
          <w:rFonts w:ascii="Times New Roman" w:hAnsi="Times New Roman"/>
          <w:sz w:val="24"/>
          <w:szCs w:val="24"/>
          <w:lang w:val="en-US"/>
        </w:rPr>
        <w:t xml:space="preserve">Therefore, the theoretical speedup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"TYPE=PICT;ALT=S(n)"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 xml:space="preserve">that can be had by executing a given algorithm on a system capable of executing </w: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DE39BE">
        <w:rPr>
          <w:rFonts w:ascii="Times New Roman" w:hAnsi="Times New Roman"/>
          <w:sz w:val="24"/>
          <w:szCs w:val="24"/>
          <w:lang w:val="en-US"/>
        </w:rPr>
        <w:instrText>PRIVATE "TYPE=PICT;ALT=n"</w:instrText>
      </w:r>
      <w:r w:rsidRPr="00DE39BE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DE39BE">
        <w:rPr>
          <w:rFonts w:ascii="Times New Roman" w:hAnsi="Times New Roman"/>
          <w:sz w:val="24"/>
          <w:szCs w:val="24"/>
          <w:lang w:val="en-US"/>
        </w:rPr>
        <w:t>threads of execution is:</w:t>
      </w: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</w:p>
    <w:p w:rsidR="003778CF" w:rsidRDefault="003778CF" w:rsidP="00DE39BE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S(n) = T(1) / T(n) = T(1) / ( T(1) * (B + 1/n * ( 1 – B ) ) = </w:t>
      </w:r>
    </w:p>
    <w:p w:rsidR="003778CF" w:rsidRPr="008A46FC" w:rsidRDefault="003778CF" w:rsidP="00DE39BE">
      <w:pPr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1 / (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+ 1/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* ( 1 –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) )</w:t>
      </w:r>
    </w:p>
    <w:p w:rsidR="003778CF" w:rsidRPr="008A46FC" w:rsidRDefault="003778CF" w:rsidP="008A46F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8A46FC">
        <w:rPr>
          <w:rFonts w:ascii="Times New Roman" w:hAnsi="Times New Roman"/>
          <w:sz w:val="24"/>
          <w:szCs w:val="24"/>
          <w:lang w:val="ru-RU"/>
        </w:rPr>
        <w:t xml:space="preserve">Пусть необходимо решить некоторую вычислительную задачу. Предположим, что её </w:t>
      </w:r>
      <w:hyperlink r:id="rId5" w:history="1">
        <w:r w:rsidRPr="008A46FC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алгоритм</w:t>
        </w:r>
      </w:hyperlink>
      <w:r w:rsidRPr="008A46FC">
        <w:rPr>
          <w:rFonts w:ascii="Times New Roman" w:hAnsi="Times New Roman"/>
          <w:sz w:val="24"/>
          <w:szCs w:val="24"/>
          <w:lang w:val="ru-RU"/>
        </w:rPr>
        <w:t xml:space="preserve"> таков, что доля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/>
          <w:noProof/>
          <w:sz w:val="24"/>
          <w:szCs w:val="24"/>
          <w:lang w:eastAsia="en-GB"/>
        </w:rPr>
        <w:t>A</w:t>
      </w:r>
      <w:r w:rsidRPr="008A46FC">
        <w:rPr>
          <w:rFonts w:ascii="Times New Roman" w:hAnsi="Times New Roman"/>
          <w:noProof/>
          <w:sz w:val="24"/>
          <w:szCs w:val="24"/>
          <w:lang w:val="ru-RU" w:eastAsia="en-GB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от общего объёма вычислений может быть получена только последовательными расчётами, а, соответственно, доля 1 - </w:t>
      </w:r>
      <w:r>
        <w:rPr>
          <w:rFonts w:ascii="Times New Roman" w:hAnsi="Times New Roman"/>
          <w:sz w:val="24"/>
          <w:szCs w:val="24"/>
        </w:rPr>
        <w:t>A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=1 - \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alpha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может быть распараллелена идеально (то есть время вычисления будет обратно пропорционально числу задействованных узлов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). Тогда ускорение, которое может быть получено на вычислительной системе из </w:t>
      </w:r>
      <w:r>
        <w:rPr>
          <w:rFonts w:ascii="Times New Roman" w:hAnsi="Times New Roman"/>
          <w:sz w:val="24"/>
          <w:szCs w:val="24"/>
        </w:rPr>
        <w:t>p</w:t>
      </w:r>
      <w:r w:rsidRPr="008A46F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8A46FC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;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=</w:instrText>
      </w:r>
      <w:r w:rsidRPr="008A46FC">
        <w:rPr>
          <w:rFonts w:ascii="Times New Roman" w:hAnsi="Times New Roman"/>
          <w:sz w:val="24"/>
          <w:szCs w:val="24"/>
          <w:lang w:val="en-US"/>
        </w:rPr>
        <w:instrText>p</w:instrText>
      </w:r>
      <w:r w:rsidRPr="008A46FC">
        <w:rPr>
          <w:rFonts w:ascii="Times New Roman" w:hAnsi="Times New Roman"/>
          <w:sz w:val="24"/>
          <w:szCs w:val="24"/>
          <w:lang w:val="ru-RU"/>
        </w:rPr>
        <w:instrText>"</w:instrText>
      </w:r>
      <w:r w:rsidRPr="008A46FC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8A46FC">
        <w:rPr>
          <w:rFonts w:ascii="Times New Roman" w:hAnsi="Times New Roman"/>
          <w:sz w:val="24"/>
          <w:szCs w:val="24"/>
          <w:lang w:val="ru-RU"/>
        </w:rPr>
        <w:t>процессоров, по сравнению с однопроцессорным решением не будет превышать величины</w:t>
      </w: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8A46FC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  <w:r>
        <w:rPr>
          <w:rFonts w:ascii="Courier" w:hAnsi="Courier" w:cs="Courier"/>
          <w:b/>
          <w:sz w:val="19"/>
          <w:szCs w:val="19"/>
          <w:lang w:val="en-US"/>
        </w:rPr>
        <w:t>Sp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= 1 /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 + 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(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1 –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>
        <w:rPr>
          <w:rFonts w:ascii="Courier" w:hAnsi="Courier" w:cs="Courier"/>
          <w:b/>
          <w:sz w:val="19"/>
          <w:szCs w:val="19"/>
          <w:lang w:val="en-US"/>
        </w:rPr>
        <w:t>A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 xml:space="preserve">) / </w:t>
      </w:r>
      <w:r>
        <w:rPr>
          <w:rFonts w:ascii="Courier" w:hAnsi="Courier" w:cs="Courier"/>
          <w:b/>
          <w:sz w:val="19"/>
          <w:szCs w:val="19"/>
          <w:lang w:val="en-US"/>
        </w:rPr>
        <w:t>p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  <w:r w:rsidRPr="00C25850">
        <w:rPr>
          <w:rFonts w:ascii="Courier" w:hAnsi="Courier" w:cs="Courier"/>
          <w:b/>
          <w:sz w:val="19"/>
          <w:szCs w:val="19"/>
          <w:lang w:val="ru-RU"/>
        </w:rPr>
        <w:t xml:space="preserve"> </w:t>
      </w:r>
      <w:r w:rsidRPr="00E87EA4">
        <w:rPr>
          <w:rFonts w:ascii="Courier" w:hAnsi="Courier" w:cs="Courier"/>
          <w:b/>
          <w:sz w:val="19"/>
          <w:szCs w:val="19"/>
          <w:lang w:val="ru-RU"/>
        </w:rPr>
        <w:t>)</w:t>
      </w:r>
    </w:p>
    <w:p w:rsidR="003778CF" w:rsidRPr="00E87EA4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Закон Густафсона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(иногда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Густавсона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— Барсиса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6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Gustafson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–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Barsis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>'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law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) — оценка максимально достижимого ускорения выполнения </w:t>
      </w:r>
      <w:hyperlink r:id="rId7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параллельной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программы, в зависимости от количества одновременно выполняемых </w:t>
      </w:r>
      <w:hyperlink r:id="rId8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потоков вычислений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(«процессоров») и доли последовательных расчётов. Аналог </w:t>
      </w:r>
      <w:hyperlink r:id="rId9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закона Амдала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Закон Густафсона — Барсиса выражается формулой: 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Sp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g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=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+ ( 1 – </w:t>
      </w:r>
      <w:r>
        <w:rPr>
          <w:rFonts w:ascii="Times New Roman" w:hAnsi="Times New Roman"/>
          <w:sz w:val="24"/>
          <w:szCs w:val="24"/>
        </w:rPr>
        <w:t>p</w:t>
      </w:r>
      <w:r w:rsidRPr="00E87EA4">
        <w:rPr>
          <w:rFonts w:ascii="Times New Roman" w:hAnsi="Times New Roman"/>
          <w:sz w:val="24"/>
          <w:szCs w:val="24"/>
          <w:lang w:val="ru-RU"/>
        </w:rPr>
        <w:t xml:space="preserve"> ) * </w:t>
      </w:r>
      <w:r>
        <w:rPr>
          <w:rFonts w:ascii="Times New Roman" w:hAnsi="Times New Roman"/>
          <w:sz w:val="24"/>
          <w:szCs w:val="24"/>
        </w:rPr>
        <w:t>g</w:t>
      </w:r>
    </w:p>
    <w:p w:rsidR="003778CF" w:rsidRPr="00E87EA4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fldChar w:fldCharType="begin"/>
      </w:r>
      <w:r w:rsidRPr="00174B9F">
        <w:rPr>
          <w:rFonts w:ascii="Times New Roman" w:hAnsi="Times New Roman"/>
          <w:sz w:val="24"/>
          <w:szCs w:val="24"/>
          <w:lang w:val="en-US"/>
        </w:rPr>
        <w:instrText>PRIVATE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 xml:space="preserve"> "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TYPE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PICT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;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ALT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S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_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=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+(1-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p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)</w:instrText>
      </w:r>
      <w:r w:rsidRPr="00174B9F">
        <w:rPr>
          <w:rFonts w:ascii="Times New Roman" w:hAnsi="Times New Roman"/>
          <w:sz w:val="24"/>
          <w:szCs w:val="24"/>
          <w:lang w:val="en-US"/>
        </w:rPr>
        <w:instrText>g</w:instrText>
      </w:r>
      <w:r w:rsidRPr="00174B9F">
        <w:rPr>
          <w:rFonts w:ascii="Times New Roman" w:hAnsi="Times New Roman"/>
          <w:sz w:val="24"/>
          <w:szCs w:val="24"/>
          <w:lang w:val="ru-RU"/>
        </w:rPr>
        <w:instrText>"</w:instrText>
      </w:r>
      <w:r w:rsidRPr="00174B9F">
        <w:rPr>
          <w:rFonts w:ascii="Times New Roman" w:hAnsi="Times New Roman"/>
          <w:sz w:val="24"/>
          <w:szCs w:val="24"/>
          <w:lang w:val="en-US"/>
        </w:rPr>
        <w:fldChar w:fldCharType="end"/>
      </w:r>
      <w:r w:rsidRPr="00174B9F">
        <w:rPr>
          <w:rFonts w:ascii="Times New Roman" w:hAnsi="Times New Roman"/>
          <w:sz w:val="24"/>
          <w:szCs w:val="24"/>
          <w:lang w:val="ru-RU"/>
        </w:rPr>
        <w:t>, где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g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доля последовательных расчётов в программе,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ind w:left="360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en-US"/>
        </w:rPr>
        <w:t>p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— количество процессоров</w:t>
      </w:r>
      <w:r w:rsidRPr="00511343">
        <w:rPr>
          <w:rFonts w:ascii="Times New Roman" w:hAnsi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/>
          <w:sz w:val="24"/>
          <w:szCs w:val="24"/>
          <w:lang w:val="ru-RU"/>
        </w:rPr>
        <w:t>одновременных потоков</w:t>
      </w:r>
      <w:r w:rsidRPr="00511343">
        <w:rPr>
          <w:rFonts w:ascii="Times New Roman" w:hAnsi="Times New Roman"/>
          <w:sz w:val="24"/>
          <w:szCs w:val="24"/>
          <w:lang w:val="ru-RU"/>
        </w:rPr>
        <w:t>)</w:t>
      </w:r>
      <w:r w:rsidRPr="00174B9F">
        <w:rPr>
          <w:rFonts w:ascii="Times New Roman" w:hAnsi="Times New Roman"/>
          <w:sz w:val="24"/>
          <w:szCs w:val="24"/>
          <w:lang w:val="ru-RU"/>
        </w:rPr>
        <w:t>.</w:t>
      </w:r>
    </w:p>
    <w:p w:rsidR="003778CF" w:rsidRPr="00174B9F" w:rsidRDefault="003778CF" w:rsidP="00174B9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/>
          <w:sz w:val="24"/>
          <w:szCs w:val="24"/>
          <w:lang w:val="ru-RU"/>
        </w:rPr>
      </w:pPr>
      <w:r w:rsidRPr="00174B9F">
        <w:rPr>
          <w:rFonts w:ascii="Times New Roman" w:hAnsi="Times New Roman"/>
          <w:sz w:val="24"/>
          <w:szCs w:val="24"/>
          <w:lang w:val="ru-RU"/>
        </w:rPr>
        <w:t xml:space="preserve">Данную оценку ускорения называют </w:t>
      </w:r>
      <w:r w:rsidRPr="00174B9F">
        <w:rPr>
          <w:rFonts w:ascii="Times New Roman" w:hAnsi="Times New Roman"/>
          <w:b/>
          <w:bCs/>
          <w:sz w:val="24"/>
          <w:szCs w:val="24"/>
          <w:lang w:val="ru-RU"/>
        </w:rPr>
        <w:t>ускорением масштабирования</w:t>
      </w:r>
      <w:r w:rsidRPr="00174B9F">
        <w:rPr>
          <w:rFonts w:ascii="Times New Roman" w:hAnsi="Times New Roman"/>
          <w:sz w:val="24"/>
          <w:szCs w:val="24"/>
          <w:lang w:val="ru-RU"/>
        </w:rPr>
        <w:t xml:space="preserve"> (</w:t>
      </w:r>
      <w:hyperlink r:id="rId10" w:history="1">
        <w:r w:rsidRPr="00174B9F">
          <w:rPr>
            <w:rFonts w:ascii="Times New Roman" w:hAnsi="Times New Roman"/>
            <w:color w:val="0000FF"/>
            <w:sz w:val="24"/>
            <w:szCs w:val="24"/>
            <w:u w:val="single"/>
            <w:lang w:val="ru-RU"/>
          </w:rPr>
          <w:t>англ.</w:t>
        </w:r>
      </w:hyperlink>
      <w:r w:rsidRPr="00174B9F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scaled</w:t>
      </w:r>
      <w:r w:rsidRPr="00174B9F">
        <w:rPr>
          <w:rFonts w:ascii="Times New Roman" w:hAnsi="Times New Roman"/>
          <w:i/>
          <w:iCs/>
          <w:sz w:val="24"/>
          <w:szCs w:val="24"/>
          <w:lang w:val="ru-RU"/>
        </w:rPr>
        <w:t xml:space="preserve"> </w:t>
      </w:r>
      <w:r w:rsidRPr="00174B9F">
        <w:rPr>
          <w:rFonts w:ascii="Times New Roman" w:hAnsi="Times New Roman"/>
          <w:i/>
          <w:iCs/>
          <w:sz w:val="24"/>
          <w:szCs w:val="24"/>
          <w:lang w:val="en-US"/>
        </w:rPr>
        <w:t>speedup</w:t>
      </w:r>
      <w:r w:rsidRPr="00174B9F">
        <w:rPr>
          <w:rFonts w:ascii="Times New Roman" w:hAnsi="Times New Roman"/>
          <w:sz w:val="24"/>
          <w:szCs w:val="24"/>
          <w:lang w:val="ru-RU"/>
        </w:rPr>
        <w:t>), так как данная характеристика показывает, насколько эффективно могут быть организованы параллельные вычисления при увеличении сложности решаемых задач.</w:t>
      </w: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174B9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b/>
          <w:sz w:val="19"/>
          <w:szCs w:val="19"/>
          <w:lang w:val="ru-RU"/>
        </w:rPr>
      </w:pPr>
    </w:p>
    <w:p w:rsidR="003778CF" w:rsidRPr="0002052F" w:rsidRDefault="003778CF" w:rsidP="007821E3">
      <w:pPr>
        <w:pStyle w:val="Heading1"/>
      </w:pPr>
      <w:r w:rsidRPr="0002052F">
        <w:t>class std::thread</w:t>
      </w:r>
    </w:p>
    <w:p w:rsidR="003778CF" w:rsidRPr="0002052F" w:rsidRDefault="003778CF" w:rsidP="0002052F">
      <w:pPr>
        <w:pStyle w:val="H3"/>
        <w:rPr>
          <w:rFonts w:ascii="Courier" w:hAnsi="Courier" w:cs="Courier"/>
          <w:b w:val="0"/>
          <w:bCs w:val="0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types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1" w:history="1">
        <w:r w:rsidRPr="0002052F">
          <w:rPr>
            <w:rFonts w:ascii="Courier" w:hAnsi="Courier" w:cs="Courier"/>
            <w:sz w:val="19"/>
            <w:szCs w:val="19"/>
            <w:lang w:val="en-GB"/>
          </w:rPr>
          <w:t>id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Thread id (public member type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2" w:history="1">
        <w:r w:rsidRPr="0002052F">
          <w:rPr>
            <w:rFonts w:ascii="Courier" w:hAnsi="Courier" w:cs="Courier"/>
            <w:sz w:val="19"/>
            <w:szCs w:val="19"/>
            <w:lang w:val="en-GB"/>
          </w:rPr>
          <w:t>native_handle_type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Native handle type (public member type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Member functions</w:t>
      </w:r>
      <w:hyperlink r:id="rId13" w:history="1">
        <w:r w:rsidRPr="0002052F">
          <w:rPr>
            <w:rFonts w:ascii="Courier" w:hAnsi="Courier" w:cs="Courier"/>
            <w:sz w:val="19"/>
            <w:szCs w:val="19"/>
            <w:lang w:val="en-GB"/>
          </w:rPr>
          <w:t>(constructor)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Construct thread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4" w:history="1">
        <w:r w:rsidRPr="0002052F">
          <w:rPr>
            <w:rFonts w:ascii="Courier" w:hAnsi="Courier" w:cs="Courier"/>
            <w:sz w:val="19"/>
            <w:szCs w:val="19"/>
            <w:lang w:val="en-GB"/>
          </w:rPr>
          <w:t>(destructor)</w:t>
        </w:r>
      </w:hyperlink>
      <w:r w:rsidRPr="0002052F">
        <w:rPr>
          <w:rFonts w:ascii="Courier" w:hAnsi="Courier" w:cs="Courier"/>
          <w:sz w:val="19"/>
          <w:szCs w:val="19"/>
          <w:lang w:val="en-GB"/>
        </w:rPr>
        <w:t>Thread destructor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5" w:history="1">
        <w:r w:rsidRPr="0002052F">
          <w:rPr>
            <w:rFonts w:ascii="Courier" w:hAnsi="Courier" w:cs="Courier"/>
            <w:sz w:val="19"/>
            <w:szCs w:val="19"/>
            <w:lang w:val="en-GB"/>
          </w:rPr>
          <w:t>operator=</w:t>
        </w:r>
      </w:hyperlink>
      <w:r w:rsidRPr="0002052F">
        <w:rPr>
          <w:rFonts w:ascii="Courier" w:hAnsi="Courier" w:cs="Courier"/>
          <w:sz w:val="19"/>
          <w:szCs w:val="19"/>
          <w:lang w:val="en-GB"/>
        </w:rPr>
        <w:t>Move-assign thread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6" w:history="1">
        <w:r w:rsidRPr="0002052F">
          <w:rPr>
            <w:rFonts w:ascii="Courier" w:hAnsi="Courier" w:cs="Courier"/>
            <w:sz w:val="19"/>
            <w:szCs w:val="19"/>
            <w:lang w:val="en-GB"/>
          </w:rPr>
          <w:t>get_id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Get thread id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7" w:history="1">
        <w:r w:rsidRPr="0002052F">
          <w:rPr>
            <w:rFonts w:ascii="Courier" w:hAnsi="Courier" w:cs="Courier"/>
            <w:sz w:val="19"/>
            <w:szCs w:val="19"/>
            <w:lang w:val="en-GB"/>
          </w:rPr>
          <w:t>joinable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Check if joinable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8" w:history="1">
        <w:r w:rsidRPr="0002052F">
          <w:rPr>
            <w:rFonts w:ascii="Courier" w:hAnsi="Courier" w:cs="Courier"/>
            <w:sz w:val="19"/>
            <w:szCs w:val="19"/>
            <w:lang w:val="en-GB"/>
          </w:rPr>
          <w:t>join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Join thread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19" w:history="1">
        <w:r w:rsidRPr="0002052F">
          <w:rPr>
            <w:rFonts w:ascii="Courier" w:hAnsi="Courier" w:cs="Courier"/>
            <w:sz w:val="19"/>
            <w:szCs w:val="19"/>
            <w:lang w:val="en-GB"/>
          </w:rPr>
          <w:t>detach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Detach thread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0" w:history="1">
        <w:r w:rsidRPr="0002052F">
          <w:rPr>
            <w:rFonts w:ascii="Courier" w:hAnsi="Courier" w:cs="Courier"/>
            <w:sz w:val="19"/>
            <w:szCs w:val="19"/>
            <w:lang w:val="en-GB"/>
          </w:rPr>
          <w:t>swap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Swap threads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1" w:history="1">
        <w:r w:rsidRPr="0002052F">
          <w:rPr>
            <w:rFonts w:ascii="Courier" w:hAnsi="Courier" w:cs="Courier"/>
            <w:sz w:val="19"/>
            <w:szCs w:val="19"/>
            <w:lang w:val="en-GB"/>
          </w:rPr>
          <w:t>native_handle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Get native handle (public member function )</w:t>
      </w:r>
    </w:p>
    <w:p w:rsidR="003778CF" w:rsidRPr="0002052F" w:rsidRDefault="003778CF" w:rsidP="0002052F">
      <w:pPr>
        <w:pStyle w:val="DefinitionTerm"/>
        <w:spacing w:before="100" w:after="100"/>
        <w:rPr>
          <w:rFonts w:ascii="Courier" w:hAnsi="Courier" w:cs="Courier"/>
          <w:sz w:val="19"/>
          <w:szCs w:val="19"/>
          <w:lang w:val="en-GB"/>
        </w:rPr>
      </w:pPr>
      <w:hyperlink r:id="rId22" w:history="1">
        <w:r w:rsidRPr="0002052F">
          <w:rPr>
            <w:rFonts w:ascii="Courier" w:hAnsi="Courier" w:cs="Courier"/>
            <w:sz w:val="19"/>
            <w:szCs w:val="19"/>
            <w:lang w:val="en-GB"/>
          </w:rPr>
          <w:t>hardware_concurrency [static]</w:t>
        </w:r>
      </w:hyperlink>
      <w:r>
        <w:rPr>
          <w:rFonts w:ascii="Courier" w:hAnsi="Courier" w:cs="Courier"/>
          <w:sz w:val="19"/>
          <w:szCs w:val="19"/>
          <w:lang w:val="en-GB"/>
        </w:rPr>
        <w:t xml:space="preserve"> </w:t>
      </w:r>
      <w:r w:rsidRPr="0002052F">
        <w:rPr>
          <w:rFonts w:ascii="Courier" w:hAnsi="Courier" w:cs="Courier"/>
          <w:sz w:val="19"/>
          <w:szCs w:val="19"/>
          <w:lang w:val="en-GB"/>
        </w:rPr>
        <w:t>Detect hardware concurrency (public static member function )</w:t>
      </w:r>
    </w:p>
    <w:p w:rsidR="003778CF" w:rsidRPr="0002052F" w:rsidRDefault="003778CF" w:rsidP="0002052F">
      <w:pPr>
        <w:pStyle w:val="H3"/>
        <w:rPr>
          <w:rFonts w:ascii="Courier" w:hAnsi="Courier" w:cs="Courier"/>
          <w:sz w:val="19"/>
          <w:szCs w:val="19"/>
          <w:lang w:val="en-GB"/>
        </w:rPr>
      </w:pPr>
      <w:r w:rsidRPr="0002052F">
        <w:rPr>
          <w:rFonts w:ascii="Courier" w:hAnsi="Courier" w:cs="Courier"/>
          <w:b w:val="0"/>
          <w:bCs w:val="0"/>
          <w:sz w:val="19"/>
          <w:szCs w:val="19"/>
          <w:lang w:val="en-GB"/>
        </w:rPr>
        <w:t>Non-member overloads</w:t>
      </w:r>
      <w:r>
        <w:rPr>
          <w:rFonts w:ascii="Courier" w:hAnsi="Courier" w:cs="Courier"/>
          <w:b w:val="0"/>
          <w:bCs w:val="0"/>
          <w:sz w:val="19"/>
          <w:szCs w:val="19"/>
          <w:lang w:val="en-GB"/>
        </w:rPr>
        <w:t xml:space="preserve"> </w:t>
      </w:r>
      <w:hyperlink r:id="rId23" w:history="1">
        <w:r w:rsidRPr="0002052F">
          <w:rPr>
            <w:rFonts w:ascii="Courier" w:hAnsi="Courier" w:cs="Courier"/>
            <w:sz w:val="19"/>
            <w:szCs w:val="19"/>
            <w:lang w:val="en-GB"/>
          </w:rPr>
          <w:t>swap (thread)</w:t>
        </w:r>
      </w:hyperlink>
      <w:r w:rsidRPr="0002052F">
        <w:rPr>
          <w:rFonts w:ascii="Courier" w:hAnsi="Courier" w:cs="Courier"/>
          <w:sz w:val="19"/>
          <w:szCs w:val="19"/>
          <w:lang w:val="en-GB"/>
        </w:rPr>
        <w:t>Swap threads (function )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631E6B" w:rsidRDefault="003778CF" w:rsidP="00631E6B">
      <w:pPr>
        <w:pStyle w:val="CodeStyle1"/>
      </w:pPr>
      <w:r w:rsidRPr="00631E6B">
        <w:t>// thread example</w:t>
      </w:r>
    </w:p>
    <w:p w:rsidR="003778CF" w:rsidRPr="00631E6B" w:rsidRDefault="003778CF" w:rsidP="00631E6B">
      <w:pPr>
        <w:pStyle w:val="CodeStyle1"/>
      </w:pPr>
      <w:r w:rsidRPr="00631E6B">
        <w:t>#include &lt;iostream&gt;       // std::cout</w:t>
      </w:r>
    </w:p>
    <w:p w:rsidR="003778CF" w:rsidRPr="00631E6B" w:rsidRDefault="003778CF" w:rsidP="00631E6B">
      <w:pPr>
        <w:pStyle w:val="CodeStyle1"/>
      </w:pPr>
      <w:r w:rsidRPr="00631E6B">
        <w:t>#include &lt;thread&gt;         // std::thread</w:t>
      </w:r>
    </w:p>
    <w:p w:rsidR="003778CF" w:rsidRPr="00631E6B" w:rsidRDefault="003778CF" w:rsidP="00631E6B">
      <w:pPr>
        <w:pStyle w:val="CodeStyle1"/>
      </w:pPr>
      <w:r w:rsidRPr="00631E6B">
        <w:t xml:space="preserve"> </w:t>
      </w:r>
    </w:p>
    <w:p w:rsidR="003778CF" w:rsidRPr="00631E6B" w:rsidRDefault="003778CF" w:rsidP="00631E6B">
      <w:pPr>
        <w:pStyle w:val="CodeStyle1"/>
      </w:pPr>
      <w:r w:rsidRPr="00631E6B">
        <w:t xml:space="preserve">void foo()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>void bar(int x)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// do stuff...</w:t>
      </w:r>
    </w:p>
    <w:p w:rsidR="003778CF" w:rsidRPr="00631E6B" w:rsidRDefault="003778CF" w:rsidP="00631E6B">
      <w:pPr>
        <w:pStyle w:val="CodeStyle1"/>
      </w:pPr>
      <w:r w:rsidRPr="00631E6B">
        <w:t>}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int main() </w:t>
      </w:r>
    </w:p>
    <w:p w:rsidR="003778CF" w:rsidRPr="00631E6B" w:rsidRDefault="003778CF" w:rsidP="00631E6B">
      <w:pPr>
        <w:pStyle w:val="CodeStyle1"/>
      </w:pPr>
      <w:r w:rsidRPr="00631E6B">
        <w:t>{</w:t>
      </w:r>
    </w:p>
    <w:p w:rsidR="003778CF" w:rsidRPr="00631E6B" w:rsidRDefault="003778CF" w:rsidP="00631E6B">
      <w:pPr>
        <w:pStyle w:val="CodeStyle1"/>
      </w:pPr>
      <w:r w:rsidRPr="00631E6B">
        <w:t xml:space="preserve">  std::thread first (foo);     // spawn new thread that calls foo()</w:t>
      </w:r>
    </w:p>
    <w:p w:rsidR="003778CF" w:rsidRPr="00631E6B" w:rsidRDefault="003778CF" w:rsidP="00631E6B">
      <w:pPr>
        <w:pStyle w:val="CodeStyle1"/>
      </w:pPr>
      <w:r w:rsidRPr="00631E6B">
        <w:t xml:space="preserve">  std::thread second (bar,0);  // spawn new thread that calls bar(0)</w:t>
      </w:r>
    </w:p>
    <w:p w:rsidR="003778CF" w:rsidRPr="00631E6B" w:rsidRDefault="003778CF" w:rsidP="00631E6B">
      <w:pPr>
        <w:pStyle w:val="CodeStyle1"/>
      </w:pPr>
      <w:r w:rsidRPr="00631E6B">
        <w:t xml:space="preserve">  std::cout &lt;&lt; "main, foo and bar now execute concurrently...\n";</w:t>
      </w:r>
    </w:p>
    <w:p w:rsidR="003778CF" w:rsidRPr="00336E08" w:rsidRDefault="003778CF" w:rsidP="00631E6B">
      <w:pPr>
        <w:pStyle w:val="CodeStyle1"/>
      </w:pPr>
      <w:r w:rsidRPr="00631E6B">
        <w:t xml:space="preserve">  </w:t>
      </w:r>
    </w:p>
    <w:p w:rsidR="003778CF" w:rsidRPr="00631E6B" w:rsidRDefault="003778CF" w:rsidP="00631E6B">
      <w:pPr>
        <w:pStyle w:val="CodeStyle1"/>
      </w:pPr>
      <w:r w:rsidRPr="00336E08">
        <w:t xml:space="preserve">  </w:t>
      </w:r>
      <w:r w:rsidRPr="00631E6B">
        <w:t>// synchronize threads:</w:t>
      </w:r>
    </w:p>
    <w:p w:rsidR="003778CF" w:rsidRPr="00631E6B" w:rsidRDefault="003778CF" w:rsidP="00631E6B">
      <w:pPr>
        <w:pStyle w:val="CodeStyle1"/>
      </w:pPr>
      <w:r w:rsidRPr="00631E6B">
        <w:t xml:space="preserve">  first.join();                // pauses until first finishes</w:t>
      </w:r>
    </w:p>
    <w:p w:rsidR="003778CF" w:rsidRPr="00631E6B" w:rsidRDefault="003778CF" w:rsidP="00631E6B">
      <w:pPr>
        <w:pStyle w:val="CodeStyle1"/>
      </w:pPr>
      <w:r w:rsidRPr="00631E6B">
        <w:t xml:space="preserve">  second.join();               // pauses until second finishes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std::cout &lt;&lt; "foo and bar completed.\n";</w:t>
      </w:r>
    </w:p>
    <w:p w:rsidR="003778CF" w:rsidRPr="00631E6B" w:rsidRDefault="003778CF" w:rsidP="00631E6B">
      <w:pPr>
        <w:pStyle w:val="CodeStyle1"/>
      </w:pPr>
    </w:p>
    <w:p w:rsidR="003778CF" w:rsidRPr="00631E6B" w:rsidRDefault="003778CF" w:rsidP="00631E6B">
      <w:pPr>
        <w:pStyle w:val="CodeStyle1"/>
      </w:pPr>
      <w:r w:rsidRPr="00631E6B">
        <w:t xml:space="preserve">  return 0;</w:t>
      </w:r>
    </w:p>
    <w:p w:rsidR="003778CF" w:rsidRPr="00631E6B" w:rsidRDefault="003778CF" w:rsidP="00631E6B">
      <w:pPr>
        <w:pStyle w:val="CodeStyle1"/>
      </w:pPr>
      <w:r w:rsidRPr="00631E6B">
        <w:t>}</w:t>
      </w:r>
      <w:r w:rsidRPr="00631E6B">
        <w:tab/>
      </w:r>
      <w:r w:rsidRPr="00631E6B">
        <w:br/>
      </w:r>
      <w:r w:rsidRPr="00631E6B">
        <w:br/>
        <w:t>Output:</w:t>
      </w:r>
    </w:p>
    <w:p w:rsidR="003778CF" w:rsidRPr="00631E6B" w:rsidRDefault="003778CF" w:rsidP="00631E6B">
      <w:pPr>
        <w:pStyle w:val="CodeStyle1"/>
      </w:pPr>
      <w:r w:rsidRPr="00631E6B">
        <w:t>main, foo and bar now execute concurrently...</w:t>
      </w:r>
    </w:p>
    <w:p w:rsidR="003778CF" w:rsidRPr="00631E6B" w:rsidRDefault="003778CF" w:rsidP="00631E6B">
      <w:pPr>
        <w:pStyle w:val="CodeStyle1"/>
      </w:pPr>
      <w:r w:rsidRPr="00631E6B">
        <w:t>foo and bar completed.</w:t>
      </w: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Default="003778CF" w:rsidP="00AB36F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</w:p>
    <w:p w:rsidR="003778CF" w:rsidRPr="007821E3" w:rsidRDefault="003778CF" w:rsidP="007821E3">
      <w:pPr>
        <w:spacing w:after="100"/>
      </w:pPr>
      <w:r w:rsidRPr="007821E3">
        <w:t>native_handle()</w:t>
      </w:r>
    </w:p>
    <w:p w:rsidR="003778CF" w:rsidRPr="007821E3" w:rsidRDefault="003778CF" w:rsidP="007821E3">
      <w:pPr>
        <w:spacing w:after="100"/>
      </w:pPr>
      <w:r w:rsidRPr="007821E3">
        <w:t>Although the C++ Thread Library provides reasonably comprehensive facilities for</w:t>
      </w:r>
    </w:p>
    <w:p w:rsidR="003778CF" w:rsidRPr="007821E3" w:rsidRDefault="003778CF" w:rsidP="007821E3">
      <w:pPr>
        <w:spacing w:after="100"/>
      </w:pPr>
      <w:r w:rsidRPr="007821E3">
        <w:t>multithreading and concurrency, on any given platform there will be platform-specific</w:t>
      </w:r>
    </w:p>
    <w:p w:rsidR="003778CF" w:rsidRPr="007821E3" w:rsidRDefault="003778CF" w:rsidP="007821E3">
      <w:pPr>
        <w:spacing w:after="100"/>
      </w:pPr>
      <w:r w:rsidRPr="007821E3">
        <w:t>facilities that go beyond what’s offered. In order to gain easy access to those facilities</w:t>
      </w:r>
    </w:p>
    <w:p w:rsidR="003778CF" w:rsidRPr="007821E3" w:rsidRDefault="003778CF" w:rsidP="007821E3">
      <w:pPr>
        <w:spacing w:after="100"/>
      </w:pPr>
      <w:r w:rsidRPr="007821E3">
        <w:t>without giving up the benefits of using the Standard C++ Thread Library, the types in</w:t>
      </w:r>
    </w:p>
    <w:p w:rsidR="003778CF" w:rsidRPr="007821E3" w:rsidRDefault="003778CF" w:rsidP="007821E3">
      <w:pPr>
        <w:spacing w:after="100"/>
      </w:pPr>
      <w:r w:rsidRPr="007821E3">
        <w:t>the C++ Thread Library may offer a native_handle()</w:t>
      </w:r>
    </w:p>
    <w:p w:rsidR="003778CF" w:rsidRPr="007821E3" w:rsidRDefault="003778CF" w:rsidP="007821E3">
      <w:pPr>
        <w:pStyle w:val="CodeStyle1"/>
      </w:pPr>
      <w:r w:rsidRPr="007821E3">
        <w:t>join()</w:t>
      </w:r>
    </w:p>
    <w:p w:rsidR="003778CF" w:rsidRPr="007821E3" w:rsidRDefault="003778CF" w:rsidP="007821E3">
      <w:pPr>
        <w:pStyle w:val="CodeStyle1"/>
      </w:pPr>
      <w:r w:rsidRPr="007821E3">
        <w:t>joinable()</w:t>
      </w:r>
    </w:p>
    <w:p w:rsidR="003778CF" w:rsidRPr="007821E3" w:rsidRDefault="003778CF" w:rsidP="007821E3">
      <w:pPr>
        <w:pStyle w:val="CodeStyle1"/>
      </w:pPr>
      <w:r w:rsidRPr="007821E3">
        <w:t>detach()</w:t>
      </w:r>
    </w:p>
    <w:p w:rsidR="003778CF" w:rsidRDefault="003778CF" w:rsidP="007821E3">
      <w:pPr>
        <w:spacing w:after="100"/>
      </w:pPr>
      <w:r>
        <w:t>you can call</w:t>
      </w:r>
    </w:p>
    <w:p w:rsidR="003778CF" w:rsidRDefault="003778CF" w:rsidP="007821E3">
      <w:pPr>
        <w:spacing w:after="100"/>
      </w:pPr>
      <w:r>
        <w:t>join() only once for a given thread; once you’ve called join(), the std::thread</w:t>
      </w:r>
    </w:p>
    <w:p w:rsidR="003778CF" w:rsidRDefault="003778CF" w:rsidP="007821E3">
      <w:pPr>
        <w:spacing w:after="100"/>
      </w:pPr>
      <w:r>
        <w:t>object is no longer joinable, and joinable() will return false.</w:t>
      </w:r>
    </w:p>
    <w:p w:rsidR="003778CF" w:rsidRDefault="003778CF" w:rsidP="007821E3">
      <w:pPr>
        <w:spacing w:after="100"/>
      </w:pPr>
      <w:r>
        <w:t>Daemon threads  - detached threads</w:t>
      </w:r>
    </w:p>
    <w:p w:rsidR="003778CF" w:rsidRDefault="003778CF" w:rsidP="0082012F"/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Race condition</w:t>
      </w:r>
      <w:r>
        <w:t xml:space="preserve"> </w:t>
      </w:r>
      <w:r w:rsidRPr="008434B3">
        <w:t>a race condition is anything where the outcome depends on the</w:t>
      </w:r>
    </w:p>
    <w:p w:rsidR="003778CF" w:rsidRPr="008434B3" w:rsidRDefault="003778CF" w:rsidP="00657898">
      <w:r w:rsidRPr="008434B3">
        <w:t>relative ordering of execution of operations on two or more threads</w:t>
      </w:r>
    </w:p>
    <w:p w:rsidR="003778CF" w:rsidRPr="008434B3" w:rsidRDefault="003778CF" w:rsidP="00657898">
      <w:pPr>
        <w:autoSpaceDE w:val="0"/>
        <w:autoSpaceDN w:val="0"/>
        <w:adjustRightInd w:val="0"/>
        <w:spacing w:after="0" w:line="240" w:lineRule="auto"/>
      </w:pPr>
      <w:r w:rsidRPr="008434B3">
        <w:rPr>
          <w:b/>
        </w:rPr>
        <w:t>Data race</w:t>
      </w:r>
      <w:r w:rsidRPr="008434B3">
        <w:t xml:space="preserve"> to mean the specific type of race condition that arises because of concurrent</w:t>
      </w:r>
    </w:p>
    <w:p w:rsidR="003778CF" w:rsidRDefault="003778CF" w:rsidP="00657898">
      <w:r w:rsidRPr="008434B3">
        <w:t>modification to a single object</w:t>
      </w:r>
    </w:p>
    <w:p w:rsidR="003778CF" w:rsidRDefault="003778CF" w:rsidP="00657898"/>
    <w:p w:rsidR="003778CF" w:rsidRPr="008434B3" w:rsidRDefault="003778CF" w:rsidP="00657898">
      <w:r>
        <w:t>std::unique_lock() // adopt_lock, deffered_lock</w:t>
      </w:r>
    </w:p>
    <w:p w:rsidR="003778CF" w:rsidRDefault="003778CF" w:rsidP="0082012F">
      <w:r>
        <w:t>std::call_once()</w:t>
      </w:r>
    </w:p>
    <w:p w:rsidR="003778CF" w:rsidRDefault="003778CF" w:rsidP="0082012F">
      <w:r>
        <w:t>std::once_flag;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std::shared_ptr&lt;some_resource&gt; resource_ptr;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std::once_flag resource_flag;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init_resource()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resource_ptr.reset(new some_resource);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}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void foo()</w:t>
      </w:r>
    </w:p>
    <w:p w:rsidR="003778CF" w:rsidRPr="004B1077" w:rsidRDefault="003778CF" w:rsidP="0088604B">
      <w:pPr>
        <w:pStyle w:val="CodeStyle1"/>
        <w:rPr>
          <w:lang w:eastAsia="ru-RU"/>
        </w:rPr>
      </w:pPr>
      <w:r w:rsidRPr="004B1077">
        <w:rPr>
          <w:lang w:eastAsia="ru-RU"/>
        </w:rPr>
        <w:t>{</w:t>
      </w:r>
    </w:p>
    <w:p w:rsidR="003778CF" w:rsidRPr="004B1077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4B1077">
        <w:rPr>
          <w:lang w:eastAsia="ru-RU"/>
        </w:rPr>
        <w:t>std::call_once(resource_flag,init_resource);</w:t>
      </w:r>
    </w:p>
    <w:p w:rsidR="003778CF" w:rsidRPr="00182C3E" w:rsidRDefault="003778CF" w:rsidP="0088604B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resource_ptr-&gt;do_something();</w:t>
      </w:r>
    </w:p>
    <w:p w:rsidR="003778CF" w:rsidRDefault="003778CF" w:rsidP="0088604B">
      <w:pPr>
        <w:pStyle w:val="CodeStyle1"/>
      </w:pPr>
      <w:r w:rsidRPr="00182C3E">
        <w:rPr>
          <w:lang w:eastAsia="ru-RU"/>
        </w:rPr>
        <w:t>}</w:t>
      </w:r>
    </w:p>
    <w:p w:rsidR="003778CF" w:rsidRDefault="003778CF" w:rsidP="0082012F"/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class my_class;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my_class&amp; get_my_class_instance()</w:t>
      </w:r>
    </w:p>
    <w:p w:rsidR="003778CF" w:rsidRPr="00182C3E" w:rsidRDefault="003778CF" w:rsidP="00182C3E">
      <w:pPr>
        <w:pStyle w:val="CodeStyle1"/>
        <w:rPr>
          <w:lang w:eastAsia="ru-RU"/>
        </w:rPr>
      </w:pPr>
      <w:r w:rsidRPr="00182C3E">
        <w:rPr>
          <w:lang w:eastAsia="ru-RU"/>
        </w:rPr>
        <w:t>{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static my_class instance;</w:t>
      </w:r>
    </w:p>
    <w:p w:rsidR="003778CF" w:rsidRPr="00182C3E" w:rsidRDefault="003778CF" w:rsidP="00182C3E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182C3E">
        <w:rPr>
          <w:lang w:eastAsia="ru-RU"/>
        </w:rPr>
        <w:t>return instance;</w:t>
      </w:r>
    </w:p>
    <w:p w:rsidR="003778CF" w:rsidRDefault="003778CF" w:rsidP="00182C3E">
      <w:pPr>
        <w:pStyle w:val="CodeStyle1"/>
      </w:pPr>
      <w:r w:rsidRPr="00E158AB">
        <w:rPr>
          <w:lang w:eastAsia="ru-RU"/>
        </w:rPr>
        <w:t>}</w:t>
      </w:r>
    </w:p>
    <w:p w:rsidR="003778CF" w:rsidRDefault="003778CF" w:rsidP="0082012F">
      <w:r>
        <w:t>boost::shared_mutex;</w:t>
      </w:r>
    </w:p>
    <w:p w:rsidR="003778CF" w:rsidRDefault="003778CF" w:rsidP="0082012F">
      <w:r>
        <w:t>lock_guard&lt;boost::shared_mutex&gt; // for read write problem</w:t>
      </w:r>
    </w:p>
    <w:p w:rsidR="003778CF" w:rsidRDefault="003778CF" w:rsidP="0082012F">
      <w:pPr>
        <w:rPr>
          <w:rFonts w:ascii="Courier" w:hAnsi="Courier" w:cs="Courier"/>
          <w:sz w:val="19"/>
          <w:szCs w:val="19"/>
          <w:lang w:val="en-US" w:eastAsia="ru-RU"/>
        </w:rPr>
      </w:pPr>
      <w:r w:rsidRPr="009254D2">
        <w:rPr>
          <w:rFonts w:ascii="Courier" w:hAnsi="Courier" w:cs="Courier"/>
          <w:sz w:val="19"/>
          <w:szCs w:val="19"/>
          <w:lang w:val="en-US" w:eastAsia="ru-RU"/>
        </w:rPr>
        <w:t xml:space="preserve">&lt;std::recursive_mutex&gt; </w:t>
      </w:r>
      <w:r w:rsidRPr="009254D2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9254D2">
        <w:rPr>
          <w:rFonts w:ascii="Courier" w:hAnsi="Courier" w:cs="Courier"/>
          <w:sz w:val="19"/>
          <w:szCs w:val="19"/>
          <w:lang w:val="en-US" w:eastAsia="ru-RU"/>
        </w:rPr>
        <w:t>std::unique_lock&lt;std::recursive_mutex&gt;</w:t>
      </w:r>
    </w:p>
    <w:p w:rsidR="003778CF" w:rsidRDefault="003778CF" w:rsidP="0082012F">
      <w:pPr>
        <w:rPr>
          <w:rFonts w:ascii="Courier" w:hAnsi="Courier" w:cs="Courier"/>
          <w:sz w:val="19"/>
          <w:szCs w:val="19"/>
          <w:lang w:val="en-US" w:eastAsia="ru-RU"/>
        </w:rPr>
      </w:pPr>
    </w:p>
    <w:p w:rsidR="003778CF" w:rsidRPr="009254D2" w:rsidRDefault="003778CF" w:rsidP="0082012F">
      <w:pPr>
        <w:rPr>
          <w:lang w:val="en-US"/>
        </w:rPr>
      </w:pPr>
    </w:p>
    <w:p w:rsidR="003778CF" w:rsidRDefault="003778CF" w:rsidP="0082012F"/>
    <w:p w:rsidR="003778CF" w:rsidRDefault="003778CF" w:rsidP="0082012F"/>
    <w:p w:rsidR="003778CF" w:rsidRDefault="003778CF" w:rsidP="0082012F"/>
    <w:p w:rsidR="003778CF" w:rsidRPr="00494159" w:rsidRDefault="003778CF" w:rsidP="007821E3">
      <w:pPr>
        <w:pStyle w:val="Heading1"/>
        <w:rPr>
          <w:lang w:val="en-US"/>
        </w:rPr>
      </w:pPr>
      <w:r w:rsidRPr="00494159">
        <w:rPr>
          <w:lang w:val="en-US"/>
        </w:rPr>
        <w:t>class condition_variable;</w:t>
      </w:r>
    </w:p>
    <w:p w:rsidR="003778CF" w:rsidRDefault="003778CF" w:rsidP="007821E3">
      <w:pPr>
        <w:spacing w:after="100"/>
      </w:pPr>
      <w:r>
        <w:t>Condition variable</w:t>
      </w:r>
    </w:p>
    <w:p w:rsidR="003778CF" w:rsidRDefault="003778CF" w:rsidP="007821E3">
      <w:pPr>
        <w:spacing w:after="100"/>
      </w:pPr>
      <w:r>
        <w:t>A condition variable is an object able to block the calling thread until notified to resume.</w:t>
      </w:r>
    </w:p>
    <w:p w:rsidR="003778CF" w:rsidRDefault="003778CF" w:rsidP="007821E3">
      <w:pPr>
        <w:spacing w:after="100"/>
      </w:pPr>
      <w:r>
        <w:t xml:space="preserve">It uses a </w:t>
      </w:r>
      <w:r w:rsidRPr="007821E3">
        <w:rPr>
          <w:b/>
        </w:rPr>
        <w:t>unique_lock</w:t>
      </w:r>
      <w:r>
        <w:t xml:space="preserve"> (over a mutex) to lock the thread when one of its wait functions is called. The thread remains blocked until woken up by another thread that calls a notification function on the same condition_variable object.</w:t>
      </w:r>
    </w:p>
    <w:p w:rsidR="003778CF" w:rsidRDefault="003778CF" w:rsidP="007821E3">
      <w:pPr>
        <w:spacing w:after="100"/>
      </w:pPr>
      <w:r>
        <w:t xml:space="preserve">Objects of type condition_variable always use </w:t>
      </w:r>
      <w:r w:rsidRPr="00D46616">
        <w:rPr>
          <w:b/>
        </w:rPr>
        <w:t>unique_lock&lt;mutex&gt;</w:t>
      </w:r>
      <w:r>
        <w:t xml:space="preserve"> to wait: for an alternative that works with any kind of lockable type, see </w:t>
      </w:r>
      <w:r w:rsidRPr="001675F7">
        <w:rPr>
          <w:b/>
        </w:rPr>
        <w:t>condition_variable_any</w:t>
      </w:r>
      <w:r>
        <w:t xml:space="preserve"> </w:t>
      </w:r>
    </w:p>
    <w:p w:rsidR="003778CF" w:rsidRDefault="003778CF" w:rsidP="007821E3">
      <w:pPr>
        <w:spacing w:after="100"/>
      </w:pPr>
      <w:r>
        <w:t>Member functions</w:t>
      </w:r>
    </w:p>
    <w:p w:rsidR="003778CF" w:rsidRDefault="003778CF" w:rsidP="007821E3">
      <w:pPr>
        <w:spacing w:after="100"/>
      </w:pPr>
      <w:r>
        <w:t>(constructor)Construct condition_variable (public member function )(destructor)Destroy condition_variable (public member function )</w:t>
      </w:r>
    </w:p>
    <w:p w:rsidR="003778CF" w:rsidRDefault="003778CF" w:rsidP="007821E3">
      <w:pPr>
        <w:spacing w:after="100"/>
      </w:pPr>
      <w:r>
        <w:t>Wait functions</w:t>
      </w:r>
    </w:p>
    <w:p w:rsidR="003778CF" w:rsidRDefault="003778CF" w:rsidP="007821E3">
      <w:pPr>
        <w:spacing w:after="100"/>
      </w:pPr>
      <w:r>
        <w:t xml:space="preserve">wait Wait until notified (public member function ) </w:t>
      </w:r>
    </w:p>
    <w:p w:rsidR="003778CF" w:rsidRDefault="003778CF" w:rsidP="007821E3">
      <w:pPr>
        <w:spacing w:after="100"/>
      </w:pPr>
      <w:r>
        <w:t>wait_for Wait for timeout or until notified (public member function )</w:t>
      </w:r>
    </w:p>
    <w:p w:rsidR="003778CF" w:rsidRDefault="003778CF" w:rsidP="007821E3">
      <w:pPr>
        <w:spacing w:after="100"/>
      </w:pPr>
      <w:r>
        <w:t>wait_untilWait until notified or time point (public member function )</w:t>
      </w:r>
    </w:p>
    <w:p w:rsidR="003778CF" w:rsidRDefault="003778CF" w:rsidP="00494159">
      <w:r>
        <w:t>Notify functions</w:t>
      </w:r>
    </w:p>
    <w:p w:rsidR="003778CF" w:rsidRDefault="003778CF" w:rsidP="00494159">
      <w:r>
        <w:t>notify_one Notify one (public member function )</w:t>
      </w:r>
    </w:p>
    <w:p w:rsidR="003778CF" w:rsidRDefault="003778CF" w:rsidP="00494159">
      <w:r>
        <w:t xml:space="preserve">notify_all Notify all (public member function ) </w:t>
      </w:r>
    </w:p>
    <w:p w:rsidR="003778CF" w:rsidRDefault="003778CF" w:rsidP="00494159"/>
    <w:p w:rsidR="003778CF" w:rsidRDefault="003778CF" w:rsidP="00494159">
      <w:r>
        <w:t>Example</w:t>
      </w:r>
    </w:p>
    <w:p w:rsidR="003778CF" w:rsidRDefault="003778CF" w:rsidP="001675F7">
      <w:pPr>
        <w:pStyle w:val="CodeStyle1"/>
      </w:pPr>
      <w:r>
        <w:t xml:space="preserve"> // condition_variable example</w:t>
      </w:r>
    </w:p>
    <w:p w:rsidR="003778CF" w:rsidRDefault="003778CF" w:rsidP="001675F7">
      <w:pPr>
        <w:pStyle w:val="CodeStyle1"/>
      </w:pPr>
      <w:r>
        <w:t>#include &lt;iostream&gt;           // std::cout</w:t>
      </w:r>
    </w:p>
    <w:p w:rsidR="003778CF" w:rsidRDefault="003778CF" w:rsidP="001675F7">
      <w:pPr>
        <w:pStyle w:val="CodeStyle1"/>
      </w:pPr>
      <w:r>
        <w:t>#include &lt;thread&gt;             // std::thread</w:t>
      </w:r>
    </w:p>
    <w:p w:rsidR="003778CF" w:rsidRDefault="003778CF" w:rsidP="001675F7">
      <w:pPr>
        <w:pStyle w:val="CodeStyle1"/>
      </w:pPr>
      <w:r>
        <w:t>#include &lt;mutex&gt;              // std::mutex, std::unique_lock</w:t>
      </w:r>
    </w:p>
    <w:p w:rsidR="003778CF" w:rsidRDefault="003778CF" w:rsidP="001675F7">
      <w:pPr>
        <w:pStyle w:val="CodeStyle1"/>
      </w:pPr>
      <w:r>
        <w:t>#include &lt;condition_variable&gt; // std::condition_variable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std::mutex mtx;</w:t>
      </w:r>
    </w:p>
    <w:p w:rsidR="003778CF" w:rsidRDefault="003778CF" w:rsidP="001675F7">
      <w:pPr>
        <w:pStyle w:val="CodeStyle1"/>
      </w:pPr>
      <w:r>
        <w:t>std::condition_variable cv;</w:t>
      </w:r>
    </w:p>
    <w:p w:rsidR="003778CF" w:rsidRDefault="003778CF" w:rsidP="001675F7">
      <w:pPr>
        <w:pStyle w:val="CodeStyle1"/>
      </w:pPr>
      <w:r>
        <w:t>bool ready = false;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void print_id (int id) {</w:t>
      </w:r>
    </w:p>
    <w:p w:rsidR="003778CF" w:rsidRDefault="003778CF" w:rsidP="001675F7">
      <w:pPr>
        <w:pStyle w:val="CodeStyle1"/>
      </w:pPr>
      <w:r>
        <w:t xml:space="preserve">  std::unique_lock&lt;std::mutex&gt; lck(mtx);</w:t>
      </w:r>
    </w:p>
    <w:p w:rsidR="003778CF" w:rsidRDefault="003778CF" w:rsidP="001675F7">
      <w:pPr>
        <w:pStyle w:val="CodeStyle1"/>
      </w:pPr>
      <w:r>
        <w:t xml:space="preserve">  while (!ready) cv.wait(lck);</w:t>
      </w:r>
    </w:p>
    <w:p w:rsidR="003778CF" w:rsidRDefault="003778CF" w:rsidP="001675F7">
      <w:pPr>
        <w:pStyle w:val="CodeStyle1"/>
      </w:pPr>
      <w:r>
        <w:t xml:space="preserve">  // ...</w:t>
      </w:r>
    </w:p>
    <w:p w:rsidR="003778CF" w:rsidRDefault="003778CF" w:rsidP="001675F7">
      <w:pPr>
        <w:pStyle w:val="CodeStyle1"/>
      </w:pPr>
      <w:r>
        <w:t xml:space="preserve">  std::cout &lt;&lt; "thread " &lt;&lt; id &lt;&lt; '\n';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void go() {</w:t>
      </w:r>
    </w:p>
    <w:p w:rsidR="003778CF" w:rsidRDefault="003778CF" w:rsidP="001675F7">
      <w:pPr>
        <w:pStyle w:val="CodeStyle1"/>
      </w:pPr>
      <w:r>
        <w:t xml:space="preserve">  std::unique_lock&lt;std::mutex&gt; lck(mtx);</w:t>
      </w:r>
    </w:p>
    <w:p w:rsidR="003778CF" w:rsidRDefault="003778CF" w:rsidP="001675F7">
      <w:pPr>
        <w:pStyle w:val="CodeStyle1"/>
      </w:pPr>
      <w:r>
        <w:t xml:space="preserve">  ready = true;</w:t>
      </w:r>
    </w:p>
    <w:p w:rsidR="003778CF" w:rsidRDefault="003778CF" w:rsidP="001675F7">
      <w:pPr>
        <w:pStyle w:val="CodeStyle1"/>
      </w:pPr>
      <w:r>
        <w:t xml:space="preserve">  cv.notify_all();</w:t>
      </w:r>
    </w:p>
    <w:p w:rsidR="003778CF" w:rsidRDefault="003778CF" w:rsidP="001675F7">
      <w:pPr>
        <w:pStyle w:val="CodeStyle1"/>
      </w:pPr>
      <w:r>
        <w:t>}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>int main ()</w:t>
      </w:r>
    </w:p>
    <w:p w:rsidR="003778CF" w:rsidRDefault="003778CF" w:rsidP="001675F7">
      <w:pPr>
        <w:pStyle w:val="CodeStyle1"/>
      </w:pPr>
      <w:r>
        <w:t>{</w:t>
      </w:r>
    </w:p>
    <w:p w:rsidR="003778CF" w:rsidRDefault="003778CF" w:rsidP="001675F7">
      <w:pPr>
        <w:pStyle w:val="CodeStyle1"/>
      </w:pPr>
      <w:r>
        <w:t xml:space="preserve">  std::thread threads[10];</w:t>
      </w:r>
    </w:p>
    <w:p w:rsidR="003778CF" w:rsidRDefault="003778CF" w:rsidP="001675F7">
      <w:pPr>
        <w:pStyle w:val="CodeStyle1"/>
      </w:pPr>
      <w:r>
        <w:t xml:space="preserve">  // spawn 10 threads:</w:t>
      </w:r>
    </w:p>
    <w:p w:rsidR="003778CF" w:rsidRDefault="003778CF" w:rsidP="001675F7">
      <w:pPr>
        <w:pStyle w:val="CodeStyle1"/>
      </w:pPr>
      <w:r>
        <w:t xml:space="preserve">  for (int i=0; i&lt;10; ++i)</w:t>
      </w:r>
    </w:p>
    <w:p w:rsidR="003778CF" w:rsidRDefault="003778CF" w:rsidP="001675F7">
      <w:pPr>
        <w:pStyle w:val="CodeStyle1"/>
      </w:pPr>
      <w:r>
        <w:t xml:space="preserve">    threads[i] = std::thread(print_id,i);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std::cout &lt;&lt; "10 threads ready to race...\n";</w:t>
      </w:r>
    </w:p>
    <w:p w:rsidR="003778CF" w:rsidRDefault="003778CF" w:rsidP="001675F7">
      <w:pPr>
        <w:pStyle w:val="CodeStyle1"/>
      </w:pPr>
      <w:r>
        <w:t xml:space="preserve">  go();                       // go!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for (auto&amp; th : threads) th.join();</w:t>
      </w:r>
    </w:p>
    <w:p w:rsidR="003778CF" w:rsidRDefault="003778CF" w:rsidP="001675F7">
      <w:pPr>
        <w:pStyle w:val="CodeStyle1"/>
      </w:pPr>
    </w:p>
    <w:p w:rsidR="003778CF" w:rsidRDefault="003778CF" w:rsidP="001675F7">
      <w:pPr>
        <w:pStyle w:val="CodeStyle1"/>
      </w:pPr>
      <w:r>
        <w:t xml:space="preserve">  return 0;</w:t>
      </w:r>
    </w:p>
    <w:p w:rsidR="003778CF" w:rsidRDefault="003778CF" w:rsidP="001675F7">
      <w:pPr>
        <w:pStyle w:val="CodeStyle1"/>
      </w:pPr>
      <w:r>
        <w:t xml:space="preserve">} </w:t>
      </w:r>
    </w:p>
    <w:p w:rsidR="003778CF" w:rsidRDefault="003778CF" w:rsidP="006D6502">
      <w:pPr>
        <w:pStyle w:val="CodeStyle1"/>
      </w:pPr>
      <w:r>
        <w:t>Possible output (thread order may vary):</w:t>
      </w:r>
    </w:p>
    <w:p w:rsidR="003778CF" w:rsidRDefault="003778CF" w:rsidP="006D6502">
      <w:pPr>
        <w:pStyle w:val="CodeStyle1"/>
      </w:pPr>
      <w:r>
        <w:t>10 threads ready to race...</w:t>
      </w:r>
    </w:p>
    <w:p w:rsidR="003778CF" w:rsidRDefault="003778CF" w:rsidP="006D6502">
      <w:pPr>
        <w:pStyle w:val="CodeStyle1"/>
      </w:pPr>
      <w:r>
        <w:t>thread 2</w:t>
      </w:r>
    </w:p>
    <w:p w:rsidR="003778CF" w:rsidRDefault="003778CF" w:rsidP="006D6502">
      <w:pPr>
        <w:pStyle w:val="CodeStyle1"/>
      </w:pPr>
      <w:r>
        <w:t>thread 0</w:t>
      </w:r>
    </w:p>
    <w:p w:rsidR="003778CF" w:rsidRDefault="003778CF" w:rsidP="006D6502">
      <w:pPr>
        <w:pStyle w:val="CodeStyle1"/>
      </w:pPr>
      <w:r>
        <w:t>thread 9</w:t>
      </w:r>
    </w:p>
    <w:p w:rsidR="003778CF" w:rsidRDefault="003778CF" w:rsidP="006D6502">
      <w:pPr>
        <w:pStyle w:val="CodeStyle1"/>
      </w:pPr>
      <w:r>
        <w:t>thread 4</w:t>
      </w:r>
    </w:p>
    <w:p w:rsidR="003778CF" w:rsidRDefault="003778CF" w:rsidP="006D6502">
      <w:pPr>
        <w:pStyle w:val="CodeStyle1"/>
      </w:pPr>
      <w:r>
        <w:t>thread 6</w:t>
      </w:r>
    </w:p>
    <w:p w:rsidR="003778CF" w:rsidRDefault="003778CF" w:rsidP="006D6502">
      <w:pPr>
        <w:pStyle w:val="CodeStyle1"/>
      </w:pPr>
      <w:r>
        <w:t>thread 8</w:t>
      </w:r>
    </w:p>
    <w:p w:rsidR="003778CF" w:rsidRDefault="003778CF" w:rsidP="006D6502">
      <w:pPr>
        <w:pStyle w:val="CodeStyle1"/>
      </w:pPr>
      <w:r>
        <w:t>thread 7</w:t>
      </w:r>
    </w:p>
    <w:p w:rsidR="003778CF" w:rsidRDefault="003778CF" w:rsidP="006D6502">
      <w:pPr>
        <w:pStyle w:val="CodeStyle1"/>
      </w:pPr>
      <w:r>
        <w:t>thread 5</w:t>
      </w:r>
    </w:p>
    <w:p w:rsidR="003778CF" w:rsidRDefault="003778CF" w:rsidP="006D6502">
      <w:pPr>
        <w:pStyle w:val="CodeStyle1"/>
      </w:pPr>
      <w:r>
        <w:t>thread 3</w:t>
      </w:r>
    </w:p>
    <w:p w:rsidR="003778CF" w:rsidRDefault="003778CF" w:rsidP="006D6502">
      <w:pPr>
        <w:pStyle w:val="CodeStyle1"/>
      </w:pPr>
      <w:r>
        <w:t>thread 1</w:t>
      </w:r>
    </w:p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C25850">
      <w:pPr>
        <w:pStyle w:val="CodeStyle1"/>
      </w:pPr>
      <w:r>
        <w:t>// Thread run</w:t>
      </w:r>
    </w:p>
    <w:p w:rsidR="003778CF" w:rsidRDefault="003778CF" w:rsidP="00C25850">
      <w:pPr>
        <w:pStyle w:val="CodeStyle1"/>
      </w:pPr>
      <w:r>
        <w:t>void do_some_work()</w:t>
      </w:r>
    </w:p>
    <w:p w:rsidR="003778CF" w:rsidRDefault="003778CF" w:rsidP="00C25850">
      <w:pPr>
        <w:pStyle w:val="CodeStyle1"/>
      </w:pPr>
      <w:r>
        <w:t>std::thread thr( do_some_work )</w:t>
      </w:r>
    </w:p>
    <w:p w:rsidR="003778CF" w:rsidRDefault="003778CF" w:rsidP="00C25850">
      <w:pPr>
        <w:pStyle w:val="CodeStyle1"/>
      </w:pPr>
    </w:p>
    <w:p w:rsidR="003778CF" w:rsidRDefault="003778CF" w:rsidP="00C25850">
      <w:pPr>
        <w:pStyle w:val="CodeStyle1"/>
      </w:pPr>
      <w:r>
        <w:t>// with functor</w:t>
      </w:r>
    </w:p>
    <w:p w:rsidR="003778CF" w:rsidRDefault="003778CF" w:rsidP="00C25850">
      <w:pPr>
        <w:pStyle w:val="CodeStyle1"/>
      </w:pPr>
      <w:r>
        <w:t>class DoSomeWork</w:t>
      </w:r>
    </w:p>
    <w:p w:rsidR="003778CF" w:rsidRDefault="003778CF" w:rsidP="00C25850">
      <w:pPr>
        <w:pStyle w:val="CodeStyle1"/>
      </w:pPr>
      <w:r>
        <w:t>{</w:t>
      </w:r>
    </w:p>
    <w:p w:rsidR="003778CF" w:rsidRDefault="003778CF" w:rsidP="00C25850">
      <w:pPr>
        <w:pStyle w:val="CodeStyle1"/>
      </w:pPr>
      <w:r>
        <w:t xml:space="preserve">    public:</w:t>
      </w:r>
    </w:p>
    <w:p w:rsidR="003778CF" w:rsidRDefault="003778CF" w:rsidP="00C25850">
      <w:pPr>
        <w:pStyle w:val="CodeStyle1"/>
      </w:pPr>
      <w:r>
        <w:t xml:space="preserve">    void operator()() const</w:t>
      </w:r>
    </w:p>
    <w:p w:rsidR="003778CF" w:rsidRDefault="003778CF" w:rsidP="00C25850">
      <w:pPr>
        <w:pStyle w:val="CodeStyle1"/>
      </w:pPr>
      <w:r>
        <w:t xml:space="preserve">    {</w:t>
      </w:r>
    </w:p>
    <w:p w:rsidR="003778CF" w:rsidRDefault="003778CF" w:rsidP="00C25850">
      <w:pPr>
        <w:pStyle w:val="CodeStyle1"/>
      </w:pPr>
      <w:r>
        <w:tab/>
        <w:t>do_something();</w:t>
      </w:r>
    </w:p>
    <w:p w:rsidR="003778CF" w:rsidRDefault="003778CF" w:rsidP="00C25850">
      <w:pPr>
        <w:pStyle w:val="CodeStyle1"/>
      </w:pPr>
      <w:r>
        <w:t xml:space="preserve">      do_something_else();</w:t>
      </w:r>
    </w:p>
    <w:p w:rsidR="003778CF" w:rsidRDefault="003778CF" w:rsidP="00C25850">
      <w:pPr>
        <w:pStyle w:val="CodeStyle1"/>
      </w:pPr>
      <w:r>
        <w:t xml:space="preserve">    }</w:t>
      </w:r>
    </w:p>
    <w:p w:rsidR="003778CF" w:rsidRDefault="003778CF" w:rsidP="00C25850">
      <w:pPr>
        <w:pStyle w:val="CodeStyle1"/>
      </w:pPr>
      <w:r>
        <w:t>};</w:t>
      </w:r>
    </w:p>
    <w:p w:rsidR="003778CF" w:rsidRDefault="003778CF" w:rsidP="00C25850">
      <w:pPr>
        <w:pStyle w:val="CodeStyle1"/>
      </w:pPr>
    </w:p>
    <w:p w:rsidR="003778CF" w:rsidRDefault="003778CF" w:rsidP="00C25850">
      <w:pPr>
        <w:pStyle w:val="CodeStyle1"/>
      </w:pPr>
      <w:r>
        <w:t>DoSomeWork do;</w:t>
      </w:r>
    </w:p>
    <w:p w:rsidR="003778CF" w:rsidRDefault="003778CF" w:rsidP="00C25850">
      <w:pPr>
        <w:pStyle w:val="CodeStyle1"/>
      </w:pPr>
      <w:r>
        <w:t>std::thread thr( do ); // copy to memory</w:t>
      </w:r>
    </w:p>
    <w:p w:rsidR="003778CF" w:rsidRDefault="003778CF" w:rsidP="00BF5120">
      <w:pPr>
        <w:spacing w:after="100"/>
      </w:pPr>
      <w:r>
        <w:t>C++ most vexing parse</w:t>
      </w:r>
    </w:p>
    <w:p w:rsidR="003778CF" w:rsidRPr="0016270F" w:rsidRDefault="003778CF" w:rsidP="00BF5120">
      <w:pPr>
        <w:spacing w:after="100"/>
        <w:rPr>
          <w:b/>
          <w:color w:val="FF0000"/>
        </w:rPr>
      </w:pPr>
      <w:r w:rsidRPr="0016270F">
        <w:rPr>
          <w:b/>
          <w:color w:val="FF0000"/>
        </w:rPr>
        <w:t xml:space="preserve">Std::thread thr( do() ); compiler interpret this construction as a function declaration with no parameters which returns  DoSomeWork object  and NO  RUN of thread </w:t>
      </w:r>
    </w:p>
    <w:p w:rsidR="003778CF" w:rsidRDefault="003778CF" w:rsidP="00BF5120">
      <w:pPr>
        <w:spacing w:after="100"/>
      </w:pPr>
      <w:r>
        <w:t>There are two methods to solve this problem</w:t>
      </w:r>
    </w:p>
    <w:p w:rsidR="003778CF" w:rsidRDefault="003778CF" w:rsidP="005945B2">
      <w:pPr>
        <w:pStyle w:val="CodeStyle1"/>
      </w:pPr>
      <w:r>
        <w:t>std::thread thr( ( DoSomeWork() ) );</w:t>
      </w:r>
    </w:p>
    <w:p w:rsidR="003778CF" w:rsidRDefault="003778CF" w:rsidP="00BF5120">
      <w:pPr>
        <w:spacing w:after="100"/>
      </w:pPr>
      <w:r>
        <w:t>Or for C++11</w:t>
      </w:r>
    </w:p>
    <w:p w:rsidR="003778CF" w:rsidRDefault="003778CF" w:rsidP="005945B2">
      <w:pPr>
        <w:pStyle w:val="CodeStyle1"/>
      </w:pPr>
      <w:r>
        <w:t>std::thread thr{ DoSomeWork()  };</w:t>
      </w:r>
    </w:p>
    <w:p w:rsidR="003778CF" w:rsidRDefault="003778CF" w:rsidP="00BF5120">
      <w:pPr>
        <w:spacing w:after="100"/>
      </w:pPr>
      <w:r>
        <w:t>Or with lambda function</w:t>
      </w:r>
    </w:p>
    <w:p w:rsidR="003778CF" w:rsidRDefault="003778CF" w:rsidP="005945B2">
      <w:pPr>
        <w:pStyle w:val="CodeStyle1"/>
      </w:pPr>
      <w:r>
        <w:t>std::thread thr( []{ do_something(); do_something_else(); });</w:t>
      </w:r>
    </w:p>
    <w:p w:rsidR="003778CF" w:rsidRDefault="003778CF" w:rsidP="00BF5120">
      <w:pPr>
        <w:spacing w:after="100"/>
      </w:pPr>
      <w:r>
        <w:t>After creation detach or join. Remember dangling references. If not when then destructor std::thread call std::terminate() and program will be terminated.</w:t>
      </w:r>
    </w:p>
    <w:p w:rsidR="003778CF" w:rsidRDefault="003778CF" w:rsidP="00BF5120">
      <w:pPr>
        <w:spacing w:after="100"/>
      </w:pPr>
      <w:r>
        <w:t>It is better to copy data to thread function not share.</w:t>
      </w:r>
    </w:p>
    <w:p w:rsidR="003778CF" w:rsidRDefault="003778CF" w:rsidP="00BF5120">
      <w:pPr>
        <w:spacing w:after="100"/>
      </w:pPr>
      <w:r>
        <w:t>Joining</w:t>
      </w:r>
    </w:p>
    <w:p w:rsidR="003778CF" w:rsidRDefault="003778CF" w:rsidP="00BF5120">
      <w:pPr>
        <w:spacing w:after="100"/>
      </w:pPr>
      <w:r>
        <w:t xml:space="preserve">thr.join() </w:t>
      </w:r>
      <w:r w:rsidRPr="00BF5120">
        <w:t>The act of calling join()</w:t>
      </w:r>
      <w:r>
        <w:t xml:space="preserve"> </w:t>
      </w:r>
      <w:r w:rsidRPr="00BF5120">
        <w:t>cleans up any storage associated</w:t>
      </w:r>
      <w:r>
        <w:t xml:space="preserve"> </w:t>
      </w:r>
      <w:r w:rsidRPr="00BF5120">
        <w:t>with the thread, so the std::thread object is no longer associated with the now</w:t>
      </w:r>
      <w:r>
        <w:t xml:space="preserve"> </w:t>
      </w:r>
      <w:r w:rsidRPr="00BF5120">
        <w:t>finished</w:t>
      </w:r>
      <w:r>
        <w:t xml:space="preserve"> </w:t>
      </w:r>
      <w:r w:rsidRPr="00BF5120">
        <w:t>thread; it isn’t associated with any thread. This means that you can call</w:t>
      </w:r>
      <w:r>
        <w:t xml:space="preserve"> </w:t>
      </w:r>
      <w:r w:rsidRPr="00BF5120">
        <w:t>join()</w:t>
      </w:r>
      <w:r>
        <w:t xml:space="preserve"> </w:t>
      </w:r>
      <w:r w:rsidRPr="00BF5120">
        <w:t>only once for a given thread; once you’ve called join(), the std::thread</w:t>
      </w:r>
      <w:r>
        <w:t xml:space="preserve"> </w:t>
      </w:r>
      <w:r w:rsidRPr="00BF5120">
        <w:t>object is no longer joinable, and joinable() will return false.</w:t>
      </w:r>
      <w:r>
        <w:t xml:space="preserve"> </w:t>
      </w:r>
    </w:p>
    <w:p w:rsidR="003778CF" w:rsidRDefault="003778CF" w:rsidP="00BF5120">
      <w:pPr>
        <w:spacing w:after="100"/>
      </w:pPr>
      <w:r>
        <w:t>Detaching</w:t>
      </w:r>
    </w:p>
    <w:p w:rsidR="003778CF" w:rsidRDefault="003778CF" w:rsidP="00BF5120">
      <w:pPr>
        <w:spacing w:after="100"/>
      </w:pPr>
      <w:r>
        <w:t>thr.detach();</w:t>
      </w:r>
    </w:p>
    <w:p w:rsidR="003778CF" w:rsidRDefault="003778CF" w:rsidP="00BF5120">
      <w:pPr>
        <w:spacing w:after="100"/>
      </w:pPr>
      <w:r>
        <w:t>call thr.join() in catch block too</w:t>
      </w:r>
    </w:p>
    <w:p w:rsidR="003778CF" w:rsidRDefault="003778CF" w:rsidP="00AD4133">
      <w:pPr>
        <w:pStyle w:val="CodeStyle1"/>
      </w:pPr>
      <w:r>
        <w:t>struct func;</w:t>
      </w:r>
    </w:p>
    <w:p w:rsidR="003778CF" w:rsidRDefault="003778CF" w:rsidP="00AD4133">
      <w:pPr>
        <w:pStyle w:val="CodeStyle1"/>
      </w:pPr>
      <w:r>
        <w:t>void f()</w:t>
      </w:r>
    </w:p>
    <w:p w:rsidR="003778CF" w:rsidRDefault="003778CF" w:rsidP="00AD4133">
      <w:pPr>
        <w:pStyle w:val="CodeStyle1"/>
      </w:pPr>
      <w:r>
        <w:t>{</w:t>
      </w:r>
    </w:p>
    <w:p w:rsidR="003778CF" w:rsidRDefault="003778CF" w:rsidP="00AD4133">
      <w:pPr>
        <w:pStyle w:val="CodeStyle1"/>
      </w:pPr>
      <w:r>
        <w:t xml:space="preserve">    int some_local_state = 0;</w:t>
      </w:r>
    </w:p>
    <w:p w:rsidR="003778CF" w:rsidRDefault="003778CF" w:rsidP="00AD4133">
      <w:pPr>
        <w:pStyle w:val="CodeStyle1"/>
      </w:pPr>
      <w:r>
        <w:t xml:space="preserve">    func my_func( some_local_state );</w:t>
      </w:r>
    </w:p>
    <w:p w:rsidR="003778CF" w:rsidRDefault="003778CF" w:rsidP="00AD4133">
      <w:pPr>
        <w:pStyle w:val="CodeStyle1"/>
      </w:pPr>
      <w:r>
        <w:t xml:space="preserve">    std::thread t( my_func );</w:t>
      </w:r>
    </w:p>
    <w:p w:rsidR="003778CF" w:rsidRDefault="003778CF" w:rsidP="00AD4133">
      <w:pPr>
        <w:pStyle w:val="CodeStyle1"/>
      </w:pPr>
    </w:p>
    <w:p w:rsidR="003778CF" w:rsidRDefault="003778CF" w:rsidP="00AD4133">
      <w:pPr>
        <w:pStyle w:val="CodeStyle1"/>
      </w:pPr>
      <w:r>
        <w:t xml:space="preserve">    try</w:t>
      </w:r>
    </w:p>
    <w:p w:rsidR="003778CF" w:rsidRDefault="003778CF" w:rsidP="00AD4133">
      <w:pPr>
        <w:pStyle w:val="CodeStyle1"/>
      </w:pPr>
      <w:r>
        <w:t xml:space="preserve">    {</w:t>
      </w:r>
    </w:p>
    <w:p w:rsidR="003778CF" w:rsidRDefault="003778CF" w:rsidP="00AD4133">
      <w:pPr>
        <w:pStyle w:val="CodeStyle1"/>
      </w:pPr>
      <w:r>
        <w:t xml:space="preserve">        do_something_in_current_thread();</w:t>
      </w:r>
    </w:p>
    <w:p w:rsidR="003778CF" w:rsidRDefault="003778CF" w:rsidP="00AD4133">
      <w:pPr>
        <w:pStyle w:val="CodeStyle1"/>
      </w:pPr>
      <w:r>
        <w:t xml:space="preserve">    }</w:t>
      </w:r>
    </w:p>
    <w:p w:rsidR="003778CF" w:rsidRDefault="003778CF" w:rsidP="00AD4133">
      <w:pPr>
        <w:pStyle w:val="CodeStyle1"/>
      </w:pPr>
      <w:r>
        <w:t xml:space="preserve">    catch( ... )</w:t>
      </w:r>
    </w:p>
    <w:p w:rsidR="003778CF" w:rsidRDefault="003778CF" w:rsidP="00AD4133">
      <w:pPr>
        <w:pStyle w:val="CodeStyle1"/>
      </w:pPr>
      <w:r>
        <w:t xml:space="preserve">    {</w:t>
      </w:r>
    </w:p>
    <w:p w:rsidR="003778CF" w:rsidRDefault="003778CF" w:rsidP="00AD4133">
      <w:pPr>
        <w:pStyle w:val="CodeStyle1"/>
      </w:pPr>
      <w:r>
        <w:t xml:space="preserve">        t.join();</w:t>
      </w:r>
    </w:p>
    <w:p w:rsidR="003778CF" w:rsidRDefault="003778CF" w:rsidP="00AD4133">
      <w:pPr>
        <w:pStyle w:val="CodeStyle1"/>
      </w:pPr>
      <w:r>
        <w:t xml:space="preserve">        throw;</w:t>
      </w:r>
    </w:p>
    <w:p w:rsidR="003778CF" w:rsidRDefault="003778CF" w:rsidP="00AD4133">
      <w:pPr>
        <w:pStyle w:val="CodeStyle1"/>
      </w:pPr>
      <w:r>
        <w:t xml:space="preserve">    }</w:t>
      </w:r>
    </w:p>
    <w:p w:rsidR="003778CF" w:rsidRDefault="003778CF" w:rsidP="00AD4133">
      <w:pPr>
        <w:pStyle w:val="CodeStyle1"/>
      </w:pPr>
      <w:r>
        <w:t xml:space="preserve">    </w:t>
      </w:r>
    </w:p>
    <w:p w:rsidR="003778CF" w:rsidRDefault="003778CF" w:rsidP="00AD4133">
      <w:pPr>
        <w:pStyle w:val="CodeStyle1"/>
      </w:pPr>
      <w:r>
        <w:t xml:space="preserve">    t.join();</w:t>
      </w:r>
    </w:p>
    <w:p w:rsidR="003778CF" w:rsidRDefault="003778CF" w:rsidP="00AD4133">
      <w:pPr>
        <w:pStyle w:val="CodeStyle1"/>
      </w:pPr>
      <w:r>
        <w:t>}</w:t>
      </w:r>
    </w:p>
    <w:p w:rsidR="003778CF" w:rsidRDefault="003778CF" w:rsidP="0082012F">
      <w:r>
        <w:t>Or employ RAII</w:t>
      </w:r>
    </w:p>
    <w:p w:rsidR="003778CF" w:rsidRPr="00974418" w:rsidRDefault="003778CF" w:rsidP="00974418">
      <w:pPr>
        <w:pStyle w:val="CodeStyle1"/>
      </w:pPr>
      <w:r w:rsidRPr="00974418">
        <w:t>class thread_guard</w:t>
      </w:r>
    </w:p>
    <w:p w:rsidR="003778CF" w:rsidRPr="00974418" w:rsidRDefault="003778CF" w:rsidP="00974418">
      <w:pPr>
        <w:pStyle w:val="CodeStyle1"/>
      </w:pPr>
      <w:r w:rsidRPr="00974418">
        <w:t>{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std::thread&amp; t;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public: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explicit thread_guard(</w:t>
      </w:r>
      <w:r>
        <w:t xml:space="preserve"> </w:t>
      </w:r>
      <w:r w:rsidRPr="00974418">
        <w:t>std::thread&amp; t_</w:t>
      </w:r>
      <w:r>
        <w:t xml:space="preserve"> </w:t>
      </w:r>
      <w:r w:rsidRPr="00974418">
        <w:t>):</w:t>
      </w:r>
      <w:r>
        <w:t xml:space="preserve"> </w:t>
      </w:r>
      <w:r w:rsidRPr="00974418">
        <w:t>t(</w:t>
      </w:r>
      <w:r>
        <w:t xml:space="preserve"> </w:t>
      </w:r>
      <w:r w:rsidRPr="00974418">
        <w:t>t_</w:t>
      </w:r>
      <w:r>
        <w:t xml:space="preserve"> </w:t>
      </w:r>
      <w:r w:rsidRPr="00974418">
        <w:t>){</w:t>
      </w:r>
      <w:r>
        <w:t xml:space="preserve"> </w:t>
      </w:r>
      <w:r w:rsidRPr="00974418">
        <w:t>}</w:t>
      </w:r>
    </w:p>
    <w:p w:rsidR="003778CF" w:rsidRDefault="003778CF" w:rsidP="00974418">
      <w:pPr>
        <w:pStyle w:val="CodeStyle1"/>
      </w:pPr>
      <w:r>
        <w:t xml:space="preserve">    </w:t>
      </w:r>
    </w:p>
    <w:p w:rsidR="003778CF" w:rsidRPr="00974418" w:rsidRDefault="003778CF" w:rsidP="00974418">
      <w:pPr>
        <w:pStyle w:val="CodeStyle1"/>
      </w:pPr>
      <w:r>
        <w:t xml:space="preserve">    </w:t>
      </w:r>
      <w:r w:rsidRPr="00974418">
        <w:t>~thread_guard()</w:t>
      </w:r>
    </w:p>
    <w:p w:rsidR="003778CF" w:rsidRDefault="003778CF" w:rsidP="00CE5F7F">
      <w:pPr>
        <w:pStyle w:val="CodeStyle1"/>
      </w:pPr>
      <w:r>
        <w:t xml:space="preserve">    </w:t>
      </w:r>
      <w:r w:rsidRPr="00974418">
        <w:t>{</w:t>
      </w:r>
    </w:p>
    <w:p w:rsidR="003778CF" w:rsidRDefault="003778CF" w:rsidP="00CE5F7F">
      <w:pPr>
        <w:pStyle w:val="CodeStyle1"/>
      </w:pPr>
      <w:r>
        <w:t xml:space="preserve">        // </w:t>
      </w:r>
      <w:r w:rsidRPr="005D2B14">
        <w:t xml:space="preserve">object is joinable() before calling join(). </w:t>
      </w:r>
    </w:p>
    <w:p w:rsidR="003778CF" w:rsidRPr="005D2B14" w:rsidRDefault="003778CF" w:rsidP="00CE5F7F">
      <w:pPr>
        <w:pStyle w:val="CodeStyle1"/>
      </w:pPr>
      <w:r>
        <w:t xml:space="preserve">        // </w:t>
      </w:r>
      <w:r w:rsidRPr="005D2B14">
        <w:t xml:space="preserve">This is important, </w:t>
      </w:r>
      <w:r>
        <w:t xml:space="preserve">  </w:t>
      </w:r>
      <w:r w:rsidRPr="005D2B14">
        <w:t>because join()</w:t>
      </w:r>
    </w:p>
    <w:p w:rsidR="003778CF" w:rsidRDefault="003778CF" w:rsidP="00CE5F7F">
      <w:pPr>
        <w:pStyle w:val="CodeStyle1"/>
      </w:pPr>
      <w:r>
        <w:t xml:space="preserve">        // </w:t>
      </w:r>
      <w:r w:rsidRPr="005D2B14">
        <w:t xml:space="preserve">can be called only once for a given thread of execution, </w:t>
      </w:r>
    </w:p>
    <w:p w:rsidR="003778CF" w:rsidRPr="005D2B14" w:rsidRDefault="003778CF" w:rsidP="00CE5F7F">
      <w:pPr>
        <w:pStyle w:val="CodeStyle1"/>
      </w:pPr>
      <w:r>
        <w:t xml:space="preserve">        // </w:t>
      </w:r>
      <w:r w:rsidRPr="005D2B14">
        <w:t>so it would therefore be a mistake</w:t>
      </w:r>
    </w:p>
    <w:p w:rsidR="003778CF" w:rsidRPr="00974418" w:rsidRDefault="003778CF" w:rsidP="00CE5F7F">
      <w:pPr>
        <w:pStyle w:val="CodeStyle1"/>
      </w:pPr>
      <w:r>
        <w:t xml:space="preserve">        // </w:t>
      </w:r>
      <w:r w:rsidRPr="005D2B14">
        <w:t>to do so if the thread had already been joined.</w:t>
      </w:r>
    </w:p>
    <w:p w:rsidR="003778CF" w:rsidRDefault="003778CF" w:rsidP="00974418">
      <w:pPr>
        <w:pStyle w:val="CodeStyle1"/>
      </w:pPr>
      <w:r>
        <w:t xml:space="preserve">        </w:t>
      </w:r>
      <w:r w:rsidRPr="00974418">
        <w:t>if(</w:t>
      </w:r>
      <w:r>
        <w:t xml:space="preserve"> </w:t>
      </w:r>
      <w:r w:rsidRPr="00974418">
        <w:t>t.joinable()</w:t>
      </w:r>
      <w:r>
        <w:t xml:space="preserve"> </w:t>
      </w:r>
      <w:r w:rsidRPr="00974418">
        <w:t>) //</w:t>
      </w:r>
      <w:r>
        <w:t>&lt;</w:t>
      </w:r>
      <w:r w:rsidRPr="00974418">
        <w:t xml:space="preserve"> tests to see if the std::thread</w:t>
      </w:r>
    </w:p>
    <w:p w:rsidR="003778CF" w:rsidRPr="005D2B14" w:rsidRDefault="003778CF" w:rsidP="005D2B14">
      <w:pPr>
        <w:pStyle w:val="CodeStyle1"/>
      </w:pPr>
      <w:r>
        <w:t xml:space="preserve">        </w:t>
      </w:r>
      <w:r w:rsidRPr="005D2B14">
        <w:t>{</w:t>
      </w:r>
    </w:p>
    <w:p w:rsidR="003778CF" w:rsidRPr="005D2B14" w:rsidRDefault="003778CF" w:rsidP="005D2B14">
      <w:pPr>
        <w:pStyle w:val="CodeStyle1"/>
      </w:pPr>
      <w:r>
        <w:t xml:space="preserve">           </w:t>
      </w:r>
      <w:r w:rsidRPr="005D2B14">
        <w:t>t.join();</w:t>
      </w:r>
    </w:p>
    <w:p w:rsidR="003778CF" w:rsidRPr="005D2B14" w:rsidRDefault="003778CF" w:rsidP="005D2B14">
      <w:pPr>
        <w:pStyle w:val="CodeStyle1"/>
      </w:pPr>
      <w:r>
        <w:t xml:space="preserve">        </w:t>
      </w:r>
      <w:r w:rsidRPr="005D2B14">
        <w:t>}</w:t>
      </w:r>
    </w:p>
    <w:p w:rsidR="003778CF" w:rsidRDefault="003778CF" w:rsidP="005D2B14">
      <w:pPr>
        <w:pStyle w:val="CodeStyle1"/>
      </w:pPr>
      <w:r>
        <w:t xml:space="preserve">    </w:t>
      </w:r>
      <w:r w:rsidRPr="005D2B14">
        <w:t>}</w:t>
      </w:r>
    </w:p>
    <w:p w:rsidR="003778CF" w:rsidRPr="005D2B14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thread_guard(thread_guard const&amp;)=delete;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thread_guard&amp; operator=(thread_guard const&amp;)=delete;</w:t>
      </w:r>
    </w:p>
    <w:p w:rsidR="003778CF" w:rsidRDefault="003778CF" w:rsidP="005D2B14">
      <w:pPr>
        <w:pStyle w:val="CodeStyle1"/>
      </w:pPr>
      <w:r w:rsidRPr="005D2B14">
        <w:t>};</w:t>
      </w:r>
    </w:p>
    <w:p w:rsidR="003778CF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</w:p>
    <w:p w:rsidR="003778CF" w:rsidRPr="005D2B14" w:rsidRDefault="003778CF" w:rsidP="005D2B14">
      <w:pPr>
        <w:pStyle w:val="CodeStyle1"/>
      </w:pPr>
      <w:r w:rsidRPr="005D2B14">
        <w:t>struct func;</w:t>
      </w:r>
    </w:p>
    <w:p w:rsidR="003778CF" w:rsidRPr="005D2B14" w:rsidRDefault="003778CF" w:rsidP="005D2B14">
      <w:pPr>
        <w:pStyle w:val="CodeStyle1"/>
      </w:pPr>
      <w:r w:rsidRPr="005D2B14">
        <w:t>void f()</w:t>
      </w:r>
    </w:p>
    <w:p w:rsidR="003778CF" w:rsidRPr="005D2B14" w:rsidRDefault="003778CF" w:rsidP="005D2B14">
      <w:pPr>
        <w:pStyle w:val="CodeStyle1"/>
      </w:pPr>
      <w:r w:rsidRPr="005D2B14">
        <w:t>{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int some_local_state</w:t>
      </w:r>
      <w:r>
        <w:t xml:space="preserve"> </w:t>
      </w:r>
      <w:r w:rsidRPr="005D2B14">
        <w:t>=</w:t>
      </w:r>
      <w:r>
        <w:t xml:space="preserve"> </w:t>
      </w:r>
      <w:r w:rsidRPr="005D2B14">
        <w:t>0;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func my_func(</w:t>
      </w:r>
      <w:r>
        <w:t xml:space="preserve"> </w:t>
      </w:r>
      <w:r w:rsidRPr="005D2B14">
        <w:t>some_local_state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std::thread t(</w:t>
      </w:r>
      <w:r>
        <w:t xml:space="preserve"> </w:t>
      </w:r>
      <w:r w:rsidRPr="005D2B14">
        <w:t>my_func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thread_guard g(</w:t>
      </w:r>
      <w:r>
        <w:t xml:space="preserve"> </w:t>
      </w:r>
      <w:r w:rsidRPr="005D2B14">
        <w:t>t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>
        <w:t xml:space="preserve">    </w:t>
      </w:r>
      <w:r w:rsidRPr="005D2B14">
        <w:t>do_something_in_current_thread(</w:t>
      </w:r>
      <w:r>
        <w:t xml:space="preserve"> </w:t>
      </w:r>
      <w:r w:rsidRPr="005D2B14">
        <w:t>);</w:t>
      </w:r>
    </w:p>
    <w:p w:rsidR="003778CF" w:rsidRPr="005D2B14" w:rsidRDefault="003778CF" w:rsidP="005D2B14">
      <w:pPr>
        <w:pStyle w:val="CodeStyle1"/>
      </w:pPr>
      <w:r w:rsidRPr="005D2B14">
        <w:t>}</w:t>
      </w:r>
    </w:p>
    <w:p w:rsidR="003778CF" w:rsidRDefault="003778CF" w:rsidP="0029139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</w:p>
    <w:p w:rsidR="003778CF" w:rsidRDefault="003778CF" w:rsidP="0082012F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t xml:space="preserve">If thread is detached we don’t worry about exceptions. Detached threads work in background no means to communicate with. They are thread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daemons  like process daemons.</w:t>
      </w:r>
    </w:p>
    <w:p w:rsidR="003778CF" w:rsidRPr="00D860BF" w:rsidRDefault="003778CF" w:rsidP="00D860BF">
      <w:pPr>
        <w:pStyle w:val="CodeStyle1"/>
      </w:pPr>
      <w:r w:rsidRPr="00D860BF">
        <w:t>std::thread t(</w:t>
      </w:r>
      <w:r>
        <w:t xml:space="preserve"> </w:t>
      </w:r>
      <w:r w:rsidRPr="00D860BF">
        <w:t>do_background_work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  <w:r w:rsidRPr="00D860BF">
        <w:t>t.detach(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  <w:r w:rsidRPr="00D860BF">
        <w:t>assert(</w:t>
      </w:r>
      <w:r>
        <w:t xml:space="preserve"> </w:t>
      </w:r>
      <w:r w:rsidRPr="00D860BF">
        <w:t>!t.joinable()</w:t>
      </w:r>
      <w:r>
        <w:t xml:space="preserve"> </w:t>
      </w:r>
      <w:r w:rsidRPr="00D860BF">
        <w:t>);</w:t>
      </w:r>
    </w:p>
    <w:p w:rsidR="003778CF" w:rsidRPr="00D860BF" w:rsidRDefault="003778CF" w:rsidP="00D860BF">
      <w:pPr>
        <w:pStyle w:val="CodeStyle1"/>
      </w:pPr>
    </w:p>
    <w:p w:rsidR="003778CF" w:rsidRDefault="003778CF" w:rsidP="00D860BF">
      <w:pPr>
        <w:pStyle w:val="CodeStyle1"/>
      </w:pPr>
      <w:r>
        <w:t xml:space="preserve">// </w:t>
      </w:r>
      <w:r w:rsidRPr="00D860BF">
        <w:t xml:space="preserve">when arguments passed to thread function </w:t>
      </w:r>
    </w:p>
    <w:p w:rsidR="003778CF" w:rsidRPr="00D860BF" w:rsidRDefault="003778CF" w:rsidP="00D860BF">
      <w:pPr>
        <w:pStyle w:val="CodeStyle1"/>
      </w:pPr>
      <w:r>
        <w:t xml:space="preserve">// </w:t>
      </w:r>
      <w:r w:rsidRPr="00D860BF">
        <w:t>they copy even if they passed by ref</w:t>
      </w:r>
    </w:p>
    <w:p w:rsidR="003778CF" w:rsidRPr="00D860BF" w:rsidRDefault="003778CF" w:rsidP="00D860BF">
      <w:pPr>
        <w:pStyle w:val="CodeStyle1"/>
      </w:pPr>
      <w:r w:rsidRPr="00D860BF">
        <w:t>void f(int i,std::string const&amp; s);</w:t>
      </w:r>
    </w:p>
    <w:p w:rsidR="003778CF" w:rsidRPr="00D860BF" w:rsidRDefault="003778CF" w:rsidP="00D860BF">
      <w:pPr>
        <w:pStyle w:val="CodeStyle1"/>
      </w:pPr>
      <w:r w:rsidRPr="00D860BF">
        <w:t>std::thread t(f,3,”hello”);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This creates a new thread of execution associated with t, which calls f(3,”hello”).</w:t>
      </w:r>
      <w:r>
        <w:t xml:space="preserve"> </w:t>
      </w:r>
      <w:r w:rsidRPr="00DF6473">
        <w:t>Note that even though f takes a std::string as the second parameter, the string literal</w:t>
      </w:r>
      <w:r>
        <w:t xml:space="preserve"> </w:t>
      </w:r>
      <w:r w:rsidRPr="00DF6473">
        <w:t>is passed as a char const* and converted to a std::string only in the context of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the new thread. This is particularly important when the argument supplied is a</w:t>
      </w:r>
    </w:p>
    <w:p w:rsidR="003778CF" w:rsidRPr="00DF6473" w:rsidRDefault="003778CF" w:rsidP="00AC3FC6">
      <w:pPr>
        <w:autoSpaceDE w:val="0"/>
        <w:autoSpaceDN w:val="0"/>
        <w:adjustRightInd w:val="0"/>
        <w:spacing w:after="0" w:line="240" w:lineRule="auto"/>
      </w:pPr>
      <w:r w:rsidRPr="00DF6473">
        <w:t>pointer to an automatic variable, as follows: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f(int i,std::string const&amp; s);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oops(int some_param)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char buffer[1024];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sprintf(buffer, "%i",some_param);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sz w:val="16"/>
          <w:szCs w:val="16"/>
        </w:rPr>
      </w:pPr>
      <w:r>
        <w:rPr>
          <w:rFonts w:ascii="Courier-Bold" w:hAnsi="Courier-Bold" w:cs="Courier-Bold"/>
          <w:b/>
          <w:bCs/>
          <w:sz w:val="16"/>
          <w:szCs w:val="16"/>
        </w:rPr>
        <w:t>std::thread t(f,3,buffer);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t.detach();</w:t>
      </w:r>
    </w:p>
    <w:p w:rsidR="003778CF" w:rsidRDefault="003778CF" w:rsidP="00AC3FC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 this case, it’s the pointer to the local variable </w:t>
      </w:r>
      <w:r>
        <w:rPr>
          <w:rFonts w:ascii="Courier" w:hAnsi="Courier" w:cs="Courier"/>
          <w:color w:val="000000"/>
          <w:sz w:val="19"/>
          <w:szCs w:val="19"/>
        </w:rPr>
        <w:t xml:space="preserve">buffer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that’s passed through to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new thread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c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and there’s a significant chance that the function </w:t>
      </w:r>
      <w:r>
        <w:rPr>
          <w:rFonts w:ascii="Courier" w:hAnsi="Courier" w:cs="Courier"/>
          <w:color w:val="000000"/>
          <w:sz w:val="19"/>
          <w:szCs w:val="19"/>
        </w:rPr>
        <w:t xml:space="preserve">oops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exit before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buffer has been converted to a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on the new thread, thus leading to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undefined behavior. The solution is to cast to </w:t>
      </w:r>
      <w:r>
        <w:rPr>
          <w:rFonts w:ascii="Courier" w:hAnsi="Courier" w:cs="Courier"/>
          <w:color w:val="000000"/>
          <w:sz w:val="19"/>
          <w:szCs w:val="19"/>
        </w:rPr>
        <w:t xml:space="preserve">std::string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before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passing the buffer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to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constructor: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f(int i,std::string const&amp; s);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not_oops(int some_param)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char buffer[1024];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sprintf(buffer,"%i",some_param);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std::thread t(f,3,std::string(buffer));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t.detach();</w:t>
      </w:r>
    </w:p>
    <w:p w:rsidR="003778CF" w:rsidRDefault="003778CF" w:rsidP="00AC3FC6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It’s also possible to get the reverse scenario: the object is copied, and what you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wanted was a reference. This might happen if the thread is updating a data structure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that’s passed in by reference, for example: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update_data_for_widget(widget_id w,widget_data&amp; 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oops_again(widget_id w)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widget_data data;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std::thread t(update_data_for_widget,w,data);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display_status();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t.join();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process_widget_data(data);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Although </w:t>
      </w:r>
      <w:r>
        <w:rPr>
          <w:rFonts w:ascii="Courier" w:hAnsi="Courier" w:cs="Courier"/>
          <w:color w:val="000000"/>
          <w:sz w:val="19"/>
          <w:szCs w:val="19"/>
        </w:rPr>
        <w:t xml:space="preserve">update_data_for_widget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expects the second parameter to be passed by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reference, the </w:t>
      </w:r>
      <w:r>
        <w:rPr>
          <w:rFonts w:ascii="Courier" w:hAnsi="Courier" w:cs="Courier"/>
          <w:color w:val="000000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constructor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doesn’t know that; it’s oblivious to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types of the arguments expected by the function and blindly copies the supplied values.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When it calls </w:t>
      </w:r>
      <w:r>
        <w:rPr>
          <w:rFonts w:ascii="Courier" w:hAnsi="Courier" w:cs="Courier"/>
          <w:color w:val="000000"/>
          <w:sz w:val="19"/>
          <w:szCs w:val="19"/>
        </w:rPr>
        <w:t>update_data_for_widget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it will end up passing a reference to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internal copy of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not a reference to </w:t>
      </w: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itself. Consequently, when the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thread finishes, these updates will be discarded as the internal copies of the supplied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arguments are destroyed, and </w:t>
      </w:r>
      <w:r>
        <w:rPr>
          <w:rFonts w:ascii="Courier" w:hAnsi="Courier" w:cs="Courier"/>
          <w:color w:val="000000"/>
          <w:sz w:val="19"/>
          <w:szCs w:val="19"/>
        </w:rPr>
        <w:t xml:space="preserve">process_widget_data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be passed an unchanged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data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rather than a correctly updated version. For those of you familiar with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std::bind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the solution will be readily apparent: you need to wrap the arguments that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really need to be references in </w:t>
      </w:r>
      <w:r>
        <w:rPr>
          <w:rFonts w:ascii="Courier" w:hAnsi="Courier" w:cs="Courier"/>
          <w:color w:val="000000"/>
          <w:sz w:val="19"/>
          <w:szCs w:val="19"/>
        </w:rPr>
        <w:t>std::ref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In this case, if you change the thread invocation</w:t>
      </w:r>
    </w:p>
    <w:p w:rsidR="003778CF" w:rsidRDefault="003778CF" w:rsidP="00AC3FC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</w:t>
      </w:r>
    </w:p>
    <w:p w:rsidR="003778CF" w:rsidRDefault="003778CF" w:rsidP="00AC3FC6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std::thread t(update_data_for_widget,w,</w:t>
      </w: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std::ref(data)</w:t>
      </w:r>
      <w:r>
        <w:rPr>
          <w:rFonts w:ascii="Courier" w:hAnsi="Courier" w:cs="Courier"/>
          <w:color w:val="000000"/>
          <w:sz w:val="16"/>
          <w:szCs w:val="16"/>
        </w:rPr>
        <w:t>);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 pass a member function pointer as the function, provided you supply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 suitable object pointer as the first argument: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do_lengthy_work();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547BE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 my_x;</w:t>
      </w:r>
    </w:p>
    <w:p w:rsidR="003778CF" w:rsidRDefault="003778CF" w:rsidP="00547BEB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t(&amp;X::do_lengthy_work,&amp;my_x);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constructor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move assignment operator </w:t>
      </w:r>
      <w:r>
        <w:rPr>
          <w:rFonts w:ascii="NewBaskerville-Roman" w:hAnsi="NewBaskerville-Roman" w:cs="NewBaskerville-Roman"/>
          <w:sz w:val="20"/>
          <w:szCs w:val="20"/>
        </w:rPr>
        <w:t>allow the ownership of an object to be transferred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around between </w:t>
      </w:r>
      <w:r>
        <w:rPr>
          <w:rFonts w:ascii="Courier" w:hAnsi="Courier" w:cs="Courier"/>
          <w:sz w:val="19"/>
          <w:szCs w:val="19"/>
        </w:rPr>
        <w:t xml:space="preserve">std::unique_ptr </w:t>
      </w:r>
      <w:r>
        <w:rPr>
          <w:rFonts w:ascii="NewBaskerville-Roman" w:hAnsi="NewBaskerville-Roman" w:cs="NewBaskerville-Roman"/>
          <w:sz w:val="20"/>
          <w:szCs w:val="20"/>
        </w:rPr>
        <w:t>instances (see appendix A, section A.1.1, for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more on move semantics). Such a transfer leaves the source object with a </w:t>
      </w:r>
      <w:r>
        <w:rPr>
          <w:rFonts w:ascii="Courier" w:hAnsi="Courier" w:cs="Courier"/>
          <w:sz w:val="19"/>
          <w:szCs w:val="19"/>
        </w:rPr>
        <w:t>NULL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pointer. This moving of values allows objects of this type to be accepted as function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parameters or returned from functions. Where the source object is a temporary, the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move is automatic, but where the source is a named value, the transfer must be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requested directly by invoking </w:t>
      </w:r>
      <w:r>
        <w:rPr>
          <w:rFonts w:ascii="Courier" w:hAnsi="Courier" w:cs="Courier"/>
          <w:sz w:val="19"/>
          <w:szCs w:val="19"/>
        </w:rPr>
        <w:t>std::move()</w:t>
      </w:r>
      <w:r>
        <w:rPr>
          <w:rFonts w:ascii="NewBaskerville-Roman" w:hAnsi="NewBaskerville-Roman" w:cs="NewBaskerville-Roman"/>
          <w:sz w:val="20"/>
          <w:szCs w:val="20"/>
        </w:rPr>
        <w:t>. The following example shows the use of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std::move </w:t>
      </w:r>
      <w:r>
        <w:rPr>
          <w:rFonts w:ascii="NewBaskerville-Roman" w:hAnsi="NewBaskerville-Roman" w:cs="NewBaskerville-Roman"/>
          <w:sz w:val="20"/>
          <w:szCs w:val="20"/>
        </w:rPr>
        <w:t>to transfer ownership of a dynamic object into a thread: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process_big_object(std::unique_ptr&lt;big_object&gt;);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std::unique_ptr&lt;big_object&gt; p(new big_object);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p-&gt;prepare_data(42);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t(process_big_object,std::move(p));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By specifying </w:t>
      </w:r>
      <w:r>
        <w:rPr>
          <w:rFonts w:ascii="Courier" w:hAnsi="Courier" w:cs="Courier"/>
          <w:sz w:val="19"/>
          <w:szCs w:val="19"/>
        </w:rPr>
        <w:t xml:space="preserve">std::move(p) </w:t>
      </w:r>
      <w:r>
        <w:rPr>
          <w:rFonts w:ascii="NewBaskerville-Roman" w:hAnsi="NewBaskerville-Roman" w:cs="NewBaskerville-Roman"/>
          <w:sz w:val="20"/>
          <w:szCs w:val="20"/>
        </w:rPr>
        <w:t xml:space="preserve">in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constructor, the ownership of the</w:t>
      </w:r>
    </w:p>
    <w:p w:rsidR="003778CF" w:rsidRDefault="003778CF" w:rsidP="004F6B2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big_object </w:t>
      </w:r>
      <w:r>
        <w:rPr>
          <w:rFonts w:ascii="NewBaskerville-Roman" w:hAnsi="NewBaskerville-Roman" w:cs="NewBaskerville-Roman"/>
          <w:sz w:val="20"/>
          <w:szCs w:val="20"/>
        </w:rPr>
        <w:t>is transferred first into internal storage for the newly created thread and</w:t>
      </w:r>
    </w:p>
    <w:p w:rsidR="003778CF" w:rsidRDefault="003778CF" w:rsidP="004F6B2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then into </w:t>
      </w:r>
      <w:r>
        <w:rPr>
          <w:rFonts w:ascii="Courier" w:hAnsi="Courier" w:cs="Courier"/>
          <w:sz w:val="19"/>
          <w:szCs w:val="19"/>
        </w:rPr>
        <w:t>process_big_object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are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movable</w:t>
      </w:r>
      <w:r>
        <w:rPr>
          <w:rFonts w:ascii="NewBaskerville-Roman" w:hAnsi="NewBaskerville-Roman" w:cs="NewBaskerville-Roman"/>
          <w:sz w:val="20"/>
          <w:szCs w:val="20"/>
        </w:rPr>
        <w:t xml:space="preserve">, even though they aren’t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copyable</w:t>
      </w:r>
      <w:r>
        <w:rPr>
          <w:rFonts w:ascii="NewBaskerville-Roman" w:hAnsi="NewBaskerville-Roman" w:cs="NewBaskerville-Roman"/>
          <w:sz w:val="20"/>
          <w:szCs w:val="20"/>
        </w:rPr>
        <w:t>. This ensures that only one object is associated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particular thread of execution at any one time while allowing programmers</w:t>
      </w:r>
    </w:p>
    <w:p w:rsidR="003778CF" w:rsidRDefault="003778CF" w:rsidP="00654F60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option of transferring that ownership between objects.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example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</w:pPr>
      <w:r>
        <w:rPr>
          <w:rFonts w:ascii="NewBaskerville-Bold" w:hAnsi="NewBaskerville-Bold" w:cs="NewBaskerville-Bold"/>
          <w:b/>
          <w:bCs/>
          <w:sz w:val="18"/>
          <w:szCs w:val="18"/>
        </w:rPr>
        <w:t xml:space="preserve">26 </w:t>
      </w:r>
      <w:r>
        <w:rPr>
          <w:rFonts w:ascii="FranklinGothic-Demi" w:hAnsi="FranklinGothic-Demi" w:cs="FranklinGothic-Demi"/>
          <w:sz w:val="16"/>
          <w:szCs w:val="16"/>
        </w:rPr>
        <w:t>C</w:t>
      </w:r>
      <w:r>
        <w:rPr>
          <w:rFonts w:ascii="FranklinGothic-Demi" w:hAnsi="FranklinGothic-Demi" w:cs="FranklinGothic-Demi"/>
          <w:sz w:val="13"/>
          <w:szCs w:val="13"/>
        </w:rPr>
        <w:t xml:space="preserve">HAPTER </w:t>
      </w:r>
      <w:r>
        <w:rPr>
          <w:rFonts w:ascii="FranklinGothic-Demi" w:hAnsi="FranklinGothic-Demi" w:cs="FranklinGothic-Demi"/>
          <w:sz w:val="16"/>
          <w:szCs w:val="16"/>
        </w:rPr>
        <w:t xml:space="preserve">2 </w:t>
      </w:r>
      <w:r>
        <w:rPr>
          <w:rFonts w:ascii="NewBaskerville-BoldItalic" w:hAnsi="NewBaskerville-BoldItalic" w:cs="NewBaskerville-BoldItalic"/>
          <w:b/>
          <w:bCs/>
          <w:i/>
          <w:iCs/>
          <w:sz w:val="18"/>
          <w:szCs w:val="18"/>
        </w:rPr>
        <w:t>Managing threads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shows the creation of two threads of execution and the transfer of ownership of those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threads among three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instances, </w:t>
      </w:r>
      <w:r>
        <w:rPr>
          <w:rFonts w:ascii="Courier" w:hAnsi="Courier" w:cs="Courier"/>
          <w:sz w:val="19"/>
          <w:szCs w:val="19"/>
        </w:rPr>
        <w:t>t1</w:t>
      </w:r>
      <w:r>
        <w:rPr>
          <w:rFonts w:ascii="NewBaskerville-Roman" w:hAnsi="NewBaskerville-Roman" w:cs="NewBaskerville-Roman"/>
          <w:sz w:val="20"/>
          <w:szCs w:val="20"/>
        </w:rPr>
        <w:t xml:space="preserve">, </w:t>
      </w:r>
      <w:r>
        <w:rPr>
          <w:rFonts w:ascii="Courier" w:hAnsi="Courier" w:cs="Courier"/>
          <w:sz w:val="19"/>
          <w:szCs w:val="19"/>
        </w:rPr>
        <w:t>t2</w:t>
      </w:r>
      <w:r>
        <w:rPr>
          <w:rFonts w:ascii="NewBaskerville-Roman" w:hAnsi="NewBaskerville-Roman" w:cs="NewBaskerville-Roman"/>
          <w:sz w:val="20"/>
          <w:szCs w:val="20"/>
        </w:rPr>
        <w:t xml:space="preserve">, and </w:t>
      </w:r>
      <w:r>
        <w:rPr>
          <w:rFonts w:ascii="Courier" w:hAnsi="Courier" w:cs="Courier"/>
          <w:sz w:val="19"/>
          <w:szCs w:val="19"/>
        </w:rPr>
        <w:t>t3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some_function();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some_other_function();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t1(some_function);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t2=std::move(t1);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t1=std::thread(some_other_function);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t3;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t3=std::move(t2);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t1=std::move(t3); // </w:t>
      </w:r>
      <w:r>
        <w:rPr>
          <w:rFonts w:ascii="NewBaskerville-Roman" w:hAnsi="NewBaskerville-Roman" w:cs="NewBaskerville-Roman"/>
          <w:sz w:val="20"/>
          <w:szCs w:val="20"/>
        </w:rPr>
        <w:t xml:space="preserve">transfers ownership of the thread running </w:t>
      </w:r>
      <w:r>
        <w:rPr>
          <w:rFonts w:ascii="Courier" w:hAnsi="Courier" w:cs="Courier"/>
          <w:sz w:val="19"/>
          <w:szCs w:val="19"/>
        </w:rPr>
        <w:t xml:space="preserve">some_function </w:t>
      </w:r>
      <w:r>
        <w:rPr>
          <w:rFonts w:ascii="NewBaskerville-Roman" w:hAnsi="NewBaskerville-Roman" w:cs="NewBaskerville-Roman"/>
          <w:sz w:val="20"/>
          <w:szCs w:val="20"/>
        </w:rPr>
        <w:t>back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to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 xml:space="preserve">where it started. But in this case </w:t>
      </w:r>
      <w:r>
        <w:rPr>
          <w:rFonts w:ascii="Courier" w:hAnsi="Courier" w:cs="Courier"/>
          <w:sz w:val="19"/>
          <w:szCs w:val="19"/>
        </w:rPr>
        <w:t xml:space="preserve">t1 </w:t>
      </w:r>
      <w:r>
        <w:rPr>
          <w:rFonts w:ascii="NewBaskerville-Roman" w:hAnsi="NewBaskerville-Roman" w:cs="NewBaskerville-Roman"/>
          <w:sz w:val="20"/>
          <w:szCs w:val="20"/>
        </w:rPr>
        <w:t>already had an associated thread (which was</w:t>
      </w:r>
    </w:p>
    <w:p w:rsidR="003778CF" w:rsidRDefault="003778CF" w:rsidP="00654F60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running </w:t>
      </w:r>
      <w:r>
        <w:rPr>
          <w:rFonts w:ascii="Courier" w:hAnsi="Courier" w:cs="Courier"/>
          <w:sz w:val="19"/>
          <w:szCs w:val="19"/>
        </w:rPr>
        <w:t>some_other_function</w:t>
      </w:r>
      <w:r>
        <w:rPr>
          <w:rFonts w:ascii="NewBaskerville-Roman" w:hAnsi="NewBaskerville-Roman" w:cs="NewBaskerville-Roman"/>
          <w:sz w:val="20"/>
          <w:szCs w:val="20"/>
        </w:rPr>
        <w:t>), so s</w:t>
      </w:r>
      <w:r>
        <w:rPr>
          <w:rFonts w:ascii="Courier" w:hAnsi="Courier" w:cs="Courier"/>
          <w:sz w:val="19"/>
          <w:szCs w:val="19"/>
        </w:rPr>
        <w:t xml:space="preserve">td::terminate() </w:t>
      </w:r>
      <w:r>
        <w:rPr>
          <w:rFonts w:ascii="NewBaskerville-Roman" w:hAnsi="NewBaskerville-Roman" w:cs="NewBaskerville-Roman"/>
          <w:sz w:val="20"/>
          <w:szCs w:val="20"/>
        </w:rPr>
        <w:t>is called to terminate the</w:t>
      </w:r>
    </w:p>
    <w:p w:rsidR="003778CF" w:rsidRDefault="003778CF" w:rsidP="00654F60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program.</w:t>
      </w:r>
    </w:p>
    <w:p w:rsidR="003778CF" w:rsidRDefault="003778CF" w:rsidP="00127E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ownership should be transferred into a function, it can just accept an</w:t>
      </w:r>
    </w:p>
    <w:p w:rsidR="003778CF" w:rsidRDefault="003778CF" w:rsidP="00127E9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instance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by value as one of the parameters, as shown here:</w:t>
      </w:r>
    </w:p>
    <w:p w:rsidR="003778CF" w:rsidRDefault="003778CF" w:rsidP="00127E9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f(std::thread t);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benefit of the move support of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is that you can build on the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class from listing 2.3 and have it actually take ownership of the thread.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avoids any unpleasant consequences should the </w:t>
      </w:r>
      <w:r>
        <w:rPr>
          <w:rFonts w:ascii="Courier" w:hAnsi="Courier" w:cs="Courier"/>
          <w:sz w:val="19"/>
          <w:szCs w:val="19"/>
        </w:rPr>
        <w:t xml:space="preserve">thread_guard </w:t>
      </w:r>
      <w:r>
        <w:rPr>
          <w:rFonts w:ascii="NewBaskerville-Roman" w:hAnsi="NewBaskerville-Roman" w:cs="NewBaskerville-Roman"/>
          <w:sz w:val="20"/>
          <w:szCs w:val="20"/>
        </w:rPr>
        <w:t>object outlive the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 it was referencing, and it also means that no one else can join or detach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thread once ownership has been transferred into the object. Because this would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primarily be aimed at ensuring threads are completed before a scope is exited, I named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this class </w:t>
      </w:r>
      <w:r>
        <w:rPr>
          <w:rFonts w:ascii="Courier" w:hAnsi="Courier" w:cs="Courier"/>
          <w:sz w:val="19"/>
          <w:szCs w:val="19"/>
        </w:rPr>
        <w:t>scoped_thread</w:t>
      </w:r>
      <w:r>
        <w:rPr>
          <w:rFonts w:ascii="NewBaskerville-Roman" w:hAnsi="NewBaskerville-Roman" w:cs="NewBaskerville-Roman"/>
          <w:sz w:val="20"/>
          <w:szCs w:val="20"/>
        </w:rPr>
        <w:t>. The implementation is shown in the following listing, along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with a simple example.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scoped_thread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std::thread t;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explicit scoped_thread(std::thread t_):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t(std::move(t_))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if(!t.joinable())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throw std::logic_error(“No thread”);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~scoped_thread()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t.join();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scoped_thread(scoped_thread const&amp;)=delete;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scoped_thread&amp; operator=(scoped_thread const&amp;)=delete;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func;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some_local_state;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scoped_thread t(std::thread(func(some_local_state)));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do_something_in_current_thread();</w:t>
      </w:r>
    </w:p>
    <w:p w:rsidR="003778CF" w:rsidRDefault="003778CF" w:rsidP="00F13CE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move support in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 xml:space="preserve">also allows for containers of </w:t>
      </w: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objects, if those containers are move aware (like the updated </w:t>
      </w:r>
      <w:r>
        <w:rPr>
          <w:rFonts w:ascii="Courier" w:hAnsi="Courier" w:cs="Courier"/>
          <w:sz w:val="19"/>
          <w:szCs w:val="19"/>
        </w:rPr>
        <w:t>std::vector&lt;&gt;</w:t>
      </w:r>
      <w:r>
        <w:rPr>
          <w:rFonts w:ascii="NewBaskerville-Roman" w:hAnsi="NewBaskerville-Roman" w:cs="NewBaskerville-Roman"/>
          <w:sz w:val="20"/>
          <w:szCs w:val="20"/>
        </w:rPr>
        <w:t>). This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means that you can write code like that in the following listing, which spawns a number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threads and then waits for them to finish.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do_work(unsigned id);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f()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std::vector&lt;std::thread&gt; threads;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for(unsigned i=0;i&lt;20;++i)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threads.push_back(std::thread(do_work,i));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std::for_each(threads.begin(),threads.end(),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std::mem_fn(&amp;std::thread::join));</w:t>
      </w:r>
    </w:p>
    <w:p w:rsidR="003778CF" w:rsidRDefault="003778CF" w:rsidP="000C7D47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One feature of the C++ Standard Library that helps here is </w:t>
      </w:r>
      <w:r>
        <w:rPr>
          <w:rFonts w:ascii="Courier" w:hAnsi="Courier" w:cs="Courier"/>
          <w:sz w:val="19"/>
          <w:szCs w:val="19"/>
        </w:rPr>
        <w:t>std::thread::hardware_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concurrency()</w:t>
      </w:r>
      <w:r>
        <w:rPr>
          <w:rFonts w:ascii="NewBaskerville-Roman" w:hAnsi="NewBaskerville-Roman" w:cs="NewBaskerville-Roman"/>
          <w:sz w:val="20"/>
          <w:szCs w:val="20"/>
        </w:rPr>
        <w:t>. This function returns an indication of the number of threads that can</w:t>
      </w:r>
    </w:p>
    <w:p w:rsidR="003778CF" w:rsidRDefault="003778CF" w:rsidP="000C7D4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truly run concurrently for a given execution of a program. On a multicore system it</w:t>
      </w:r>
    </w:p>
    <w:p w:rsidR="003778CF" w:rsidRDefault="003778CF" w:rsidP="000C7D4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might be the number of CPU cores, for example.</w:t>
      </w:r>
    </w:p>
    <w:p w:rsidR="003778CF" w:rsidRDefault="003778CF" w:rsidP="004F254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unsigned long const num_threads=</w:t>
      </w:r>
    </w:p>
    <w:p w:rsidR="003778CF" w:rsidRDefault="003778CF" w:rsidP="004F254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std::min(hardware_threads!=0?hardware_threads:2,max_threads);</w:t>
      </w:r>
    </w:p>
    <w:p w:rsidR="003778CF" w:rsidRDefault="003778CF" w:rsidP="0024150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identifier for a thread can be obtained from its associated </w:t>
      </w:r>
      <w:r>
        <w:rPr>
          <w:rFonts w:ascii="Courier" w:hAnsi="Courier" w:cs="Courier"/>
          <w:sz w:val="19"/>
          <w:szCs w:val="19"/>
        </w:rPr>
        <w:t>std::thread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object by calling the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 xml:space="preserve">member function. If the </w:t>
      </w:r>
      <w:r>
        <w:rPr>
          <w:rFonts w:ascii="Courier" w:hAnsi="Courier" w:cs="Courier"/>
          <w:sz w:val="19"/>
          <w:szCs w:val="19"/>
        </w:rPr>
        <w:t xml:space="preserve">std::thread </w:t>
      </w:r>
      <w:r>
        <w:rPr>
          <w:rFonts w:ascii="NewBaskerville-Roman" w:hAnsi="NewBaskerville-Roman" w:cs="NewBaskerville-Roman"/>
          <w:sz w:val="20"/>
          <w:szCs w:val="20"/>
        </w:rPr>
        <w:t>object doesn’t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have an associated thread of execution, the call to </w:t>
      </w:r>
      <w:r>
        <w:rPr>
          <w:rFonts w:ascii="Courier" w:hAnsi="Courier" w:cs="Courier"/>
          <w:sz w:val="19"/>
          <w:szCs w:val="19"/>
        </w:rPr>
        <w:t xml:space="preserve">get_id() </w:t>
      </w:r>
      <w:r>
        <w:rPr>
          <w:rFonts w:ascii="NewBaskerville-Roman" w:hAnsi="NewBaskerville-Roman" w:cs="NewBaskerville-Roman"/>
          <w:sz w:val="20"/>
          <w:szCs w:val="20"/>
        </w:rPr>
        <w:t>returns a defaultconstructed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object, which indicates “not any thread.”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This allows them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to be used as keys in associative containers, or sorted, or compared in any other way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you as a programmer may see fit.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Standard Library also provides</w:t>
      </w:r>
    </w:p>
    <w:p w:rsidR="003778CF" w:rsidRDefault="003778CF" w:rsidP="00BF171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std::hash&lt;std::thread::id&gt; </w:t>
      </w:r>
      <w:r>
        <w:rPr>
          <w:rFonts w:ascii="NewBaskerville-Roman" w:hAnsi="NewBaskerville-Roman" w:cs="NewBaskerville-Roman"/>
          <w:sz w:val="20"/>
          <w:szCs w:val="20"/>
        </w:rPr>
        <w:t xml:space="preserve">so that values of type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>can be used as</w:t>
      </w:r>
    </w:p>
    <w:p w:rsidR="003778CF" w:rsidRDefault="003778CF" w:rsidP="00BF171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keys in the new unordered associative containers too.</w:t>
      </w:r>
    </w:p>
    <w:p w:rsidR="003778CF" w:rsidRDefault="003778CF" w:rsidP="00D14F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can</w:t>
      </w:r>
    </w:p>
    <w:p w:rsidR="003778CF" w:rsidRDefault="003778CF" w:rsidP="00D14F0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even write out an instance of </w:t>
      </w:r>
      <w:r>
        <w:rPr>
          <w:rFonts w:ascii="Courier" w:hAnsi="Courier" w:cs="Courier"/>
          <w:sz w:val="19"/>
          <w:szCs w:val="19"/>
        </w:rPr>
        <w:t xml:space="preserve">std::thread::id </w:t>
      </w:r>
      <w:r>
        <w:rPr>
          <w:rFonts w:ascii="NewBaskerville-Roman" w:hAnsi="NewBaskerville-Roman" w:cs="NewBaskerville-Roman"/>
          <w:sz w:val="20"/>
          <w:szCs w:val="20"/>
        </w:rPr>
        <w:t xml:space="preserve">to an output stream such as </w:t>
      </w:r>
      <w:r>
        <w:rPr>
          <w:rFonts w:ascii="Courier" w:hAnsi="Courier" w:cs="Courier"/>
          <w:sz w:val="19"/>
          <w:szCs w:val="19"/>
        </w:rPr>
        <w:t>std::cout</w:t>
      </w:r>
      <w:r>
        <w:rPr>
          <w:rFonts w:ascii="NewBaskerville-Roman" w:hAnsi="NewBaskerville-Roman" w:cs="NewBaskerville-Roman"/>
          <w:sz w:val="20"/>
          <w:szCs w:val="20"/>
        </w:rPr>
        <w:t>:</w:t>
      </w:r>
    </w:p>
    <w:p w:rsidR="003778CF" w:rsidRDefault="003778CF" w:rsidP="00D14F02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std::cout&lt;&lt;std::this_thread::get_id();</w:t>
      </w:r>
    </w:p>
    <w:p w:rsidR="003778CF" w:rsidRDefault="003778CF" w:rsidP="00D14F02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Share data between threads</w:t>
      </w:r>
    </w:p>
    <w:p w:rsidR="003778CF" w:rsidRDefault="003778CF" w:rsidP="00D14F02">
      <w:pPr>
        <w:rPr>
          <w:rFonts w:cs="Courier"/>
          <w:sz w:val="16"/>
          <w:szCs w:val="16"/>
        </w:rPr>
      </w:pPr>
      <w:r>
        <w:rPr>
          <w:rFonts w:cs="Courier"/>
          <w:sz w:val="16"/>
          <w:szCs w:val="16"/>
        </w:rPr>
        <w:t>Break invarianat (e.g. double linked list)</w:t>
      </w:r>
    </w:p>
    <w:p w:rsidR="003778CF" w:rsidRDefault="003778CF" w:rsidP="00BD7D1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In concurrency, a race condition is anything where the outcome depends on the</w:t>
      </w:r>
    </w:p>
    <w:p w:rsidR="003778CF" w:rsidRDefault="003778CF" w:rsidP="00BD7D1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relative ordering of execution of operations on two or more threads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Another way of dealing with race conditions is to handle the updates to the data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structure as a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transaction</w:t>
      </w:r>
      <w:r>
        <w:rPr>
          <w:rFonts w:ascii="NewBaskerville-Roman" w:hAnsi="NewBaskerville-Roman" w:cs="NewBaskerville-Roman"/>
          <w:sz w:val="20"/>
          <w:szCs w:val="20"/>
        </w:rPr>
        <w:t>, just as updates to a database are done within a transaction.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required series of data modifications and reads is stored in a transaction log and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then committed in a single step. If the commit can’t proceed because the data structure</w:t>
      </w:r>
    </w:p>
    <w:p w:rsidR="003778CF" w:rsidRDefault="003778CF" w:rsidP="00355D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has been modified by another thread, the transaction is restarted. This is termed</w:t>
      </w:r>
    </w:p>
    <w:p w:rsidR="003778CF" w:rsidRDefault="003778CF" w:rsidP="00355DFE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software transactional memory (</w:t>
      </w:r>
      <w:r>
        <w:rPr>
          <w:rFonts w:ascii="NewBaskerville-Italic" w:hAnsi="NewBaskerville-Italic" w:cs="NewBaskerville-Italic"/>
          <w:i/>
          <w:iCs/>
          <w:sz w:val="18"/>
          <w:szCs w:val="18"/>
        </w:rPr>
        <w:t>STM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)</w:t>
      </w:r>
      <w:r>
        <w:rPr>
          <w:rFonts w:ascii="NewBaskerville-Roman" w:hAnsi="NewBaskerville-Roman" w:cs="NewBaskerville-Roman"/>
          <w:sz w:val="20"/>
          <w:szCs w:val="20"/>
        </w:rPr>
        <w:t>,</w:t>
      </w:r>
    </w:p>
    <w:p w:rsidR="003778CF" w:rsidRDefault="003778CF" w:rsidP="00355DFE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 lock unlock lock_quard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cs="Courier"/>
          <w:sz w:val="16"/>
          <w:szCs w:val="16"/>
        </w:rPr>
        <w:t xml:space="preserve"> </w:t>
      </w:r>
      <w:r>
        <w:rPr>
          <w:rFonts w:ascii="Courier" w:hAnsi="Courier" w:cs="Courier"/>
          <w:sz w:val="16"/>
          <w:szCs w:val="16"/>
        </w:rPr>
        <w:t>#include &lt;list&gt;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&lt;mutex&gt;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&lt;algorithm&gt;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std::list&lt;int&gt; some_list;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some_mutex;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add_to_list(int new_value)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some_list.push_back(new_value);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list_contains(int value_to_find)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guard(some_mutex);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std::find(some_list.begin(),some_list.end(),value_to_find)</w:t>
      </w:r>
    </w:p>
    <w:p w:rsidR="003778CF" w:rsidRDefault="003778CF" w:rsidP="006F2F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!= some_list.end();</w:t>
      </w:r>
    </w:p>
    <w:p w:rsidR="003778CF" w:rsidRDefault="003778CF" w:rsidP="006F2FCF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6F2FCF">
      <w:pPr>
        <w:rPr>
          <w:rFonts w:ascii="Courier" w:hAnsi="Courier" w:cs="Courier"/>
          <w:sz w:val="16"/>
          <w:szCs w:val="16"/>
        </w:rPr>
      </w:pP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if one of the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member functions returns a pointer or reference to the protected data, then it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doesn’t matter that the member functions all lock the mutex in a nice orderly fashion,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because you’ve just blown a big hole in the protection.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Any code that has access to that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pointer or reference can now access (and potentially modify) the protected data without locking the</w:t>
      </w:r>
    </w:p>
    <w:p w:rsidR="003778CF" w:rsidRDefault="003778CF" w:rsidP="006C7285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mutex.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As you’ve just seen, protecting data with a mutex is not quite as easy as just slapping 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object in every member function; one stray pointer or reference, and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all that protection is for nothing. At one level, checking for stray pointers or references is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easy; as long as none of the member functions return a pointer or reference to the protected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data to their caller either via their return value or via an out parameter, the data is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safe. If you dig a little deeper, it’s not that straightforward—nothing ever is. As well as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checking that the member functions don’t pass out pointers or references to their callers,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it’s also important to check that they don’t pass such pointers or references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functions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they call that aren’t under your control. This is just as dangerous: those functions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might store the pointer or reference in a place where it can later be used without the protection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of the mutex. Particularly dangerous in this regard are functions that are supplied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at runtime via a function argument or other means, as in the next listing.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some_data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int 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std::string b;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do_something();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data_wrapper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 data;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Function&gt;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process_data(Function func)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l(m);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func(data);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Listing 3.2 Accidentally passing out a reference to protected data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some_data* unprotected;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malicious_function(some_data&amp; protected_data)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unprotected=&amp;protected_data;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data_wrapper x;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foo()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x.process_data(malicious_function); // </w:t>
      </w:r>
      <w:r w:rsidRPr="00094AD0">
        <w:rPr>
          <w:rFonts w:ascii="Courier" w:hAnsi="Courier" w:cs="Courier"/>
          <w:color w:val="000000"/>
          <w:sz w:val="16"/>
          <w:szCs w:val="16"/>
        </w:rPr>
        <w:t>Pass “protected” data to</w:t>
      </w:r>
    </w:p>
    <w:p w:rsidR="003778CF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Pr="00094AD0" w:rsidRDefault="003778CF" w:rsidP="006C7285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//</w:t>
      </w:r>
      <w:r w:rsidRPr="00094AD0">
        <w:rPr>
          <w:rFonts w:ascii="Courier" w:hAnsi="Courier" w:cs="Courier"/>
          <w:color w:val="000000"/>
          <w:sz w:val="16"/>
          <w:szCs w:val="16"/>
        </w:rPr>
        <w:t>user-supplied function</w:t>
      </w:r>
    </w:p>
    <w:p w:rsidR="003778CF" w:rsidRDefault="003778CF" w:rsidP="00094A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unprotected-&gt;do_something(); // Unprotected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access to</w:t>
      </w:r>
      <w:r>
        <w:rPr>
          <w:rFonts w:ascii="Courier" w:hAnsi="Courier" w:cs="Courier"/>
          <w:color w:val="000000"/>
          <w:sz w:val="16"/>
          <w:szCs w:val="16"/>
        </w:rPr>
        <w:t xml:space="preserve"> </w:t>
      </w:r>
      <w:r w:rsidRPr="00094AD0">
        <w:rPr>
          <w:rFonts w:ascii="Courier" w:hAnsi="Courier" w:cs="Courier"/>
          <w:color w:val="000000"/>
          <w:sz w:val="16"/>
          <w:szCs w:val="16"/>
        </w:rPr>
        <w:t>protected data</w:t>
      </w:r>
    </w:p>
    <w:p w:rsidR="003778CF" w:rsidRPr="00094AD0" w:rsidRDefault="003778CF" w:rsidP="00094AD0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094AD0"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Pr="007B56E4" w:rsidRDefault="003778CF" w:rsidP="00094AD0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Don’t pass pointers and references to protected data outside the scope of the lock, whether by</w:t>
      </w:r>
    </w:p>
    <w:p w:rsidR="003778CF" w:rsidRPr="007B56E4" w:rsidRDefault="003778CF" w:rsidP="00094AD0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returning them from a function, storing them in externally visible memory, or passing them as</w:t>
      </w:r>
    </w:p>
    <w:p w:rsidR="003778CF" w:rsidRPr="007B56E4" w:rsidRDefault="003778CF" w:rsidP="00094AD0">
      <w:pPr>
        <w:rPr>
          <w:rFonts w:ascii="NewBaskerville-Italic" w:hAnsi="NewBaskerville-Italic" w:cs="NewBaskerville-Italic"/>
          <w:b/>
          <w:i/>
          <w:iCs/>
          <w:sz w:val="20"/>
          <w:szCs w:val="20"/>
        </w:rPr>
      </w:pPr>
      <w:r w:rsidRPr="007B56E4">
        <w:rPr>
          <w:rFonts w:ascii="NewBaskerville-Italic" w:hAnsi="NewBaskerville-Italic" w:cs="NewBaskerville-Italic"/>
          <w:b/>
          <w:i/>
          <w:iCs/>
          <w:sz w:val="20"/>
          <w:szCs w:val="20"/>
        </w:rPr>
        <w:t>arguments to user-supplied functions.</w:t>
      </w:r>
    </w:p>
    <w:p w:rsidR="003778CF" w:rsidRDefault="003778CF" w:rsidP="00094AD0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As</w:t>
      </w:r>
    </w:p>
    <w:p w:rsidR="003778CF" w:rsidRDefault="003778CF" w:rsidP="00094AD0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Even though you can detect at compile time</w:t>
      </w: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existence of a copy or move constructor that doesn’t throw an exception using the</w:t>
      </w:r>
    </w:p>
    <w:p w:rsidR="003778CF" w:rsidRDefault="003778CF" w:rsidP="002B28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std::is_nothrow_copy_constructible </w:t>
      </w:r>
      <w:r>
        <w:rPr>
          <w:rFonts w:ascii="NewBaskerville-Roman" w:hAnsi="NewBaskerville-Roman" w:cs="NewBaskerville-Roman"/>
          <w:sz w:val="20"/>
          <w:szCs w:val="20"/>
        </w:rPr>
        <w:t xml:space="preserve">and </w:t>
      </w:r>
      <w:r>
        <w:rPr>
          <w:rFonts w:ascii="Courier" w:hAnsi="Courier" w:cs="Courier"/>
          <w:sz w:val="19"/>
          <w:szCs w:val="19"/>
        </w:rPr>
        <w:t>std::is_nothrow_move_constructible</w:t>
      </w:r>
    </w:p>
    <w:p w:rsidR="003778CF" w:rsidRDefault="003778CF" w:rsidP="002B282B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type traits, it’s quite limiting.</w:t>
      </w:r>
    </w:p>
    <w:p w:rsidR="003778CF" w:rsidRDefault="003778CF" w:rsidP="002B282B">
      <w:pPr>
        <w:rPr>
          <w:rFonts w:ascii="NewBaskerville-Roman" w:hAnsi="NewBaskerville-Roman" w:cs="NewBaskerville-Roman"/>
          <w:sz w:val="20"/>
          <w:szCs w:val="20"/>
        </w:rPr>
      </w:pPr>
    </w:p>
    <w:p w:rsidR="003778CF" w:rsidRDefault="003778CF" w:rsidP="002B282B">
      <w:pPr>
        <w:rPr>
          <w:rFonts w:ascii="NewBaskerville-Italic" w:hAnsi="NewBaskerville-Italic" w:cs="NewBaskerville-Italic"/>
          <w:i/>
          <w:iCs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>Threadsafe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template&lt;typename T&gt;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threadsafe_stack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threadsafe_stack(const threadsafe_stack&amp;);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threadsafe_stack&amp; operator=(const threadsafe_stack&amp;) = delete;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push(T new_value);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std::shared_ptr&lt;T&gt; 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pop(T&amp; 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bool empty() const;</w:t>
      </w:r>
    </w:p>
    <w:p w:rsidR="003778CF" w:rsidRDefault="003778CF" w:rsidP="003F6AD7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3F6AD7">
      <w:pPr>
        <w:rPr>
          <w:rFonts w:ascii="Courier" w:hAnsi="Courier" w:cs="Courier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following listing shows a simple implementation that’s a wrapper around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>std::stack&lt;&gt;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 w:rsidRPr="003F6AD7">
        <w:rPr>
          <w:rFonts w:ascii="FranklinGothic-Demi" w:hAnsi="FranklinGothic-Demi" w:cs="FranklinGothic-Demi"/>
          <w:sz w:val="18"/>
          <w:szCs w:val="18"/>
        </w:rPr>
        <w:t>A fleshed-out class definition for a thread-safe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Implementation on std::stack&lt;&gt;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&lt;exception&gt;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&lt;memory&gt;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&lt;mutex&gt;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#include &lt;stack&gt;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struct empty_stack: std::exception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const char* what() const throw();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template&lt;typename T&gt;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threadsafe_stack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std::stack&lt;T&gt; data;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mutable std::mutex m;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threadsafe_stack(){}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threadsafe_stack(const threadsafe_stack&amp; other)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lock(other.m);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data=other.data;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Copy performed in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constructor body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threadsafe_stack&amp; operator=(const threadsafe_stack&amp;) = delete;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push(T new_value)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data.push(new_value);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std::shared_ptr&lt;T&gt; pop()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if(data.empty()) throw empty_stack(); // </w:t>
      </w:r>
      <w:r w:rsidRPr="003F6AD7">
        <w:rPr>
          <w:rFonts w:ascii="Courier" w:hAnsi="Courier" w:cs="Courier"/>
          <w:color w:val="000000"/>
          <w:sz w:val="16"/>
          <w:szCs w:val="16"/>
        </w:rPr>
        <w:t>Check for empty before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trying to pop value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std::shared_ptr&lt;T&gt; const res(std::make_shared&lt;T&gt;(data.top())); // </w:t>
      </w:r>
      <w:r w:rsidRPr="003F6AD7">
        <w:rPr>
          <w:rFonts w:ascii="Courier" w:hAnsi="Courier" w:cs="Courier"/>
          <w:color w:val="000000"/>
          <w:sz w:val="16"/>
          <w:szCs w:val="16"/>
        </w:rPr>
        <w:t>Allocate return</w:t>
      </w:r>
    </w:p>
    <w:p w:rsidR="003778CF" w:rsidRPr="003F6AD7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value before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3F6AD7">
        <w:rPr>
          <w:rFonts w:ascii="Courier" w:hAnsi="Courier" w:cs="Courier"/>
          <w:color w:val="000000"/>
          <w:sz w:val="16"/>
          <w:szCs w:val="16"/>
        </w:rPr>
        <w:t>modifying stack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res;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pop(T&amp; value)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if(data.empty()) throw empty_stack();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value=data.top();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data.pop();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bool empty() const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lock(m);</w:t>
      </w:r>
    </w:p>
    <w:p w:rsidR="003778CF" w:rsidRPr="00D14F02" w:rsidRDefault="003778CF" w:rsidP="003F6AD7">
      <w:pPr>
        <w:rPr>
          <w:rFonts w:cs="Courier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d</w:t>
      </w:r>
    </w:p>
    <w:p w:rsidR="003778CF" w:rsidRDefault="003778CF" w:rsidP="004F2541">
      <w:pPr>
        <w:rPr>
          <w:rFonts w:ascii="NewBaskerville-Roman" w:hAnsi="NewBaskerville-Roman" w:cs="NewBaskerville-Roman"/>
          <w:sz w:val="20"/>
          <w:szCs w:val="20"/>
        </w:rPr>
      </w:pPr>
    </w:p>
    <w:p w:rsidR="003778CF" w:rsidRDefault="003778CF" w:rsidP="00654F60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Deadlock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threads arguing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over locks on mutexes: each of a pair of threads needs to lock both of a pair of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mutexes to perform some operation, and each thread has one mutex and is waiting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the other. Neither thread can proceed, because each is waiting for the other to</w:t>
      </w:r>
    </w:p>
    <w:p w:rsidR="003778CF" w:rsidRDefault="003778CF" w:rsidP="003F6AD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release its mutex. This scenario is called 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>deadlock</w:t>
      </w:r>
      <w:r>
        <w:rPr>
          <w:rFonts w:ascii="NewBaskerville-Roman" w:hAnsi="NewBaskerville-Roman" w:cs="NewBaskerville-Roman"/>
          <w:sz w:val="20"/>
          <w:szCs w:val="20"/>
        </w:rPr>
        <w:t>, and it’s the biggest problem with</w:t>
      </w:r>
    </w:p>
    <w:p w:rsidR="003778CF" w:rsidRDefault="003778CF" w:rsidP="003F6AD7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having to lock two or more mutexes in order to perform an operation.</w:t>
      </w:r>
    </w:p>
    <w:p w:rsidR="003778CF" w:rsidRDefault="003778CF" w:rsidP="008508A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common advice for avoiding deadlock is to always lock the two mutexes in the</w:t>
      </w:r>
    </w:p>
    <w:p w:rsidR="003778CF" w:rsidRDefault="003778CF" w:rsidP="008508A1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same order: if you always lock mutex A before mutex B, then you’ll never deadlock.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Thankfully, the C++ Standard Library has a cure for this in the form of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>—</w:t>
      </w:r>
    </w:p>
    <w:p w:rsidR="003778CF" w:rsidRPr="00113096" w:rsidRDefault="003778CF" w:rsidP="00113096">
      <w:pPr>
        <w:rPr>
          <w:rFonts w:ascii="NewBaskerville-Roman" w:hAnsi="NewBaskerville-Roman" w:cs="NewBaskerville-Roman"/>
          <w:sz w:val="20"/>
          <w:szCs w:val="20"/>
        </w:rPr>
      </w:pPr>
      <w:r w:rsidRPr="00113096">
        <w:rPr>
          <w:rFonts w:ascii="NewBaskerville-Roman" w:hAnsi="NewBaskerville-Roman" w:cs="NewBaskerville-Roman"/>
          <w:sz w:val="20"/>
          <w:szCs w:val="20"/>
        </w:rPr>
        <w:t>a function that can lock two or more mutexes at once without risk of deadlock.</w:t>
      </w:r>
    </w:p>
    <w:p w:rsidR="003778CF" w:rsidRPr="00113096" w:rsidRDefault="003778CF" w:rsidP="00113096">
      <w:pPr>
        <w:rPr>
          <w:rFonts w:ascii="FranklinGothic-Demi" w:hAnsi="FranklinGothic-Demi" w:cs="FranklinGothic-Demi"/>
          <w:sz w:val="18"/>
          <w:szCs w:val="18"/>
        </w:rPr>
      </w:pPr>
      <w:r w:rsidRPr="00113096">
        <w:rPr>
          <w:rFonts w:ascii="FranklinGothic-Demi" w:hAnsi="FranklinGothic-Demi" w:cs="FranklinGothic-Demi"/>
          <w:sz w:val="18"/>
          <w:szCs w:val="18"/>
        </w:rPr>
        <w:t xml:space="preserve">Using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std::lock() </w:t>
      </w:r>
      <w:r w:rsidRPr="00113096">
        <w:rPr>
          <w:rFonts w:ascii="FranklinGothic-Demi" w:hAnsi="FranklinGothic-Demi" w:cs="FranklinGothic-Demi"/>
          <w:sz w:val="18"/>
          <w:szCs w:val="18"/>
        </w:rPr>
        <w:t xml:space="preserve">and </w:t>
      </w:r>
      <w:r w:rsidRPr="00113096">
        <w:rPr>
          <w:rFonts w:ascii="Courier-Bold" w:hAnsi="Courier-Bold" w:cs="Courier-Bold"/>
          <w:b/>
          <w:bCs/>
          <w:sz w:val="19"/>
          <w:szCs w:val="19"/>
        </w:rPr>
        <w:t xml:space="preserve">std::lock_guard </w:t>
      </w:r>
      <w:r w:rsidRPr="00113096">
        <w:rPr>
          <w:rFonts w:ascii="FranklinGothic-Demi" w:hAnsi="FranklinGothic-Demi" w:cs="FranklinGothic-Demi"/>
          <w:sz w:val="18"/>
          <w:szCs w:val="18"/>
        </w:rPr>
        <w:t>in a swap operation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some_big_object;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swap(some_big_object&amp; lhs,some_big_object&amp; rhs);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X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private: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some_big_object some_detail;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std::mutex m;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public: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X(some_big_object const&amp; sd):some_detail(sd){}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friend void swap(X&amp; lhs, X&amp; rhs)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if(&amp;lhs==&amp;rhs)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std::lock(lhs.m,rhs.m);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lock_a(lhs.m,std::adopt_lock);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std::lock_guard&lt;std::mutex&gt; lock_b(rhs.m,std::adopt_lock);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swap(lhs.some_detail,rhs.some_detail);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113096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};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</w:t>
      </w:r>
      <w:r>
        <w:rPr>
          <w:rFonts w:ascii="Courier" w:hAnsi="Courier" w:cs="Courier"/>
          <w:sz w:val="19"/>
          <w:szCs w:val="19"/>
        </w:rPr>
        <w:t xml:space="preserve">std::adopt_lock </w:t>
      </w:r>
      <w:r>
        <w:rPr>
          <w:rFonts w:ascii="NewBaskerville-Roman" w:hAnsi="NewBaskerville-Roman" w:cs="NewBaskerville-Roman"/>
          <w:sz w:val="20"/>
          <w:szCs w:val="20"/>
        </w:rPr>
        <w:t>parameter is supplied in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addition to the mutex to indicate to the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objects that the mutexes</w:t>
      </w:r>
    </w:p>
    <w:p w:rsidR="003778CF" w:rsidRDefault="003778CF" w:rsidP="0011309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are already locked, and they should just adopt the ownership of the existing lock on</w:t>
      </w:r>
    </w:p>
    <w:p w:rsidR="003778CF" w:rsidRDefault="003778CF" w:rsidP="003E01C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mutex rather than attempt to lock the mutex in the constructor.</w:t>
      </w:r>
      <w:r w:rsidRPr="003E01CA">
        <w:rPr>
          <w:rFonts w:ascii="NewBaskerville-Roman" w:hAnsi="NewBaskerville-Roman" w:cs="NewBaskerville-Roman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sz w:val="20"/>
          <w:szCs w:val="20"/>
        </w:rPr>
        <w:t>This ensures that the mutexes are correctly unlocked on function exit in the general</w:t>
      </w:r>
    </w:p>
    <w:p w:rsidR="003778CF" w:rsidRDefault="003778CF" w:rsidP="003E01C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case where the protected operation might throw an exception; it also allows for a</w:t>
      </w:r>
    </w:p>
    <w:p w:rsidR="003778CF" w:rsidRDefault="003778CF" w:rsidP="003E01CA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simple return.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Although </w:t>
      </w:r>
      <w:r>
        <w:rPr>
          <w:rFonts w:ascii="Courier" w:hAnsi="Courier" w:cs="Courier"/>
          <w:sz w:val="19"/>
          <w:szCs w:val="19"/>
        </w:rPr>
        <w:t xml:space="preserve">std::lock </w:t>
      </w:r>
      <w:r>
        <w:rPr>
          <w:rFonts w:ascii="NewBaskerville-Roman" w:hAnsi="NewBaskerville-Roman" w:cs="NewBaskerville-Roman"/>
          <w:sz w:val="20"/>
          <w:szCs w:val="20"/>
        </w:rPr>
        <w:t>can help you avoid deadlock in those cases where you need to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acquire two or more locks together, it doesn’t help if they’re acquired separately. In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case you have to rely on your discipline as developers to ensure you don’t get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deadlock. This isn’t easy: deadlocks are one of the nastiest problems to encounter in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multithreaded code and are often unpredictable, with everything working fine the</w:t>
      </w:r>
    </w:p>
    <w:p w:rsidR="003778CF" w:rsidRDefault="003778CF" w:rsidP="00FA5C25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majority of the time. There are, however, some relatively simple rules that can help</w:t>
      </w:r>
    </w:p>
    <w:p w:rsidR="003778CF" w:rsidRDefault="003778CF" w:rsidP="00FA5C25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you to write deadlock-free code.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NESTED LOCKS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VOID CALLING USER</w:t>
      </w:r>
      <w:r>
        <w:rPr>
          <w:rFonts w:ascii="FranklinGothic-Demi" w:hAnsi="FranklinGothic-Demi" w:cs="FranklinGothic-Demi"/>
          <w:color w:val="B48000"/>
          <w:sz w:val="19"/>
          <w:szCs w:val="19"/>
        </w:rPr>
        <w:t>-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SUPPLIED CODE WHILE HOLDING A LOCK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A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CQUIRE LOCKS IN A FIXED ORDER</w:t>
      </w:r>
    </w:p>
    <w:p w:rsidR="003778CF" w:rsidRDefault="003778CF" w:rsidP="00FA5C25">
      <w:pPr>
        <w:rPr>
          <w:rFonts w:ascii="FranklinGothic-Demi" w:hAnsi="FranklinGothic-Demi" w:cs="FranklinGothic-Demi"/>
          <w:color w:val="B48000"/>
          <w:sz w:val="15"/>
          <w:szCs w:val="15"/>
        </w:rPr>
      </w:pPr>
      <w:r>
        <w:rPr>
          <w:rFonts w:ascii="FranklinGothic-Demi" w:hAnsi="FranklinGothic-Demi" w:cs="FranklinGothic-Demi"/>
          <w:color w:val="B48000"/>
          <w:sz w:val="19"/>
          <w:szCs w:val="19"/>
        </w:rPr>
        <w:t>U</w:t>
      </w:r>
      <w:r>
        <w:rPr>
          <w:rFonts w:ascii="FranklinGothic-Demi" w:hAnsi="FranklinGothic-Demi" w:cs="FranklinGothic-Demi"/>
          <w:color w:val="B48000"/>
          <w:sz w:val="15"/>
          <w:szCs w:val="15"/>
        </w:rPr>
        <w:t>SE A LOCK HIERARCHY</w:t>
      </w:r>
    </w:p>
    <w:p w:rsidR="003778CF" w:rsidRPr="004A67C3" w:rsidRDefault="003778CF" w:rsidP="00FA5C25">
      <w:pPr>
        <w:rPr>
          <w:rFonts w:cs="FranklinGothic-Demi"/>
          <w:sz w:val="18"/>
          <w:szCs w:val="18"/>
          <w:lang w:val="en-US"/>
        </w:rPr>
      </w:pPr>
      <w:r w:rsidRPr="00E838C1">
        <w:rPr>
          <w:rFonts w:ascii="FranklinGothic-Demi" w:hAnsi="FranklinGothic-Demi" w:cs="FranklinGothic-Demi"/>
          <w:sz w:val="18"/>
          <w:szCs w:val="18"/>
        </w:rPr>
        <w:t>Using a lock hierarchy to prevent deadlock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high_level_mutex(10000);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low_level_mutex(5000);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do_low_level_stuff();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int low_level_func()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lk(low_level_mutex);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do_low_level_stuff();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high_level_stuff(int some_param);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high_level_func()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lk(high_level_mutex);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high_level_stuff(low_level_func());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thread_a()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hierarchical_mutex other_mutex(100);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do_other_stuff();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other_stuff()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high_level_func();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do_other_stuff();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thread_b()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std::lock_guard&lt;hierarchical_mutex&gt; lk(other_mutex);</w:t>
      </w:r>
    </w:p>
    <w:p w:rsidR="003778CF" w:rsidRDefault="003778CF" w:rsidP="00E838C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other_stuff();</w:t>
      </w: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3778CF" w:rsidRPr="004A67C3" w:rsidRDefault="003778CF" w:rsidP="00E838C1">
      <w:pPr>
        <w:autoSpaceDE w:val="0"/>
        <w:autoSpaceDN w:val="0"/>
        <w:adjustRightInd w:val="0"/>
        <w:spacing w:after="0" w:line="240" w:lineRule="auto"/>
        <w:rPr>
          <w:rFonts w:cs="Courier"/>
          <w:sz w:val="16"/>
          <w:szCs w:val="16"/>
          <w:lang w:val="en-US"/>
        </w:rPr>
      </w:pPr>
    </w:p>
    <w:p w:rsidR="003778CF" w:rsidRPr="003E17E7" w:rsidRDefault="003778CF" w:rsidP="00E32A67">
      <w:pPr>
        <w:autoSpaceDE w:val="0"/>
        <w:autoSpaceDN w:val="0"/>
        <w:adjustRightInd w:val="0"/>
        <w:spacing w:after="0" w:line="240" w:lineRule="auto"/>
        <w:rPr>
          <w:rFonts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3778CF" w:rsidRDefault="003778CF" w:rsidP="00E32A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provides a bit more flexibility than </w:t>
      </w:r>
      <w:r>
        <w:rPr>
          <w:rFonts w:ascii="Courier" w:hAnsi="Courier" w:cs="Courier"/>
          <w:sz w:val="19"/>
          <w:szCs w:val="19"/>
        </w:rPr>
        <w:t xml:space="preserve">std::lock_guard </w:t>
      </w:r>
      <w:r>
        <w:rPr>
          <w:rFonts w:ascii="NewBaskerville-Roman" w:hAnsi="NewBaskerville-Roman" w:cs="NewBaskerville-Roman"/>
          <w:sz w:val="20"/>
          <w:szCs w:val="20"/>
        </w:rPr>
        <w:t>by relaxing</w:t>
      </w:r>
    </w:p>
    <w:p w:rsidR="003778CF" w:rsidRDefault="003778CF" w:rsidP="00E32A6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invariants; a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instance doesn’t always own the mutex that it’s</w:t>
      </w:r>
    </w:p>
    <w:p w:rsidR="003778CF" w:rsidRPr="004A67C3" w:rsidRDefault="003778CF" w:rsidP="00E32A67">
      <w:pPr>
        <w:rPr>
          <w:rFonts w:cs="NewBaskerville-Roman"/>
          <w:sz w:val="20"/>
          <w:szCs w:val="20"/>
          <w:lang w:val="en-US"/>
        </w:rPr>
      </w:pPr>
      <w:r>
        <w:rPr>
          <w:rFonts w:ascii="NewBaskerville-Roman" w:hAnsi="NewBaskerville-Roman" w:cs="NewBaskerville-Roman"/>
          <w:sz w:val="20"/>
          <w:szCs w:val="20"/>
        </w:rPr>
        <w:t>associated with.</w:t>
      </w:r>
    </w:p>
    <w:p w:rsidR="003778CF" w:rsidRDefault="003778CF" w:rsidP="00E32A67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std::adopt_lock</w:t>
      </w:r>
    </w:p>
    <w:p w:rsidR="003778CF" w:rsidRPr="003E17E7" w:rsidRDefault="003778CF" w:rsidP="00E32A67">
      <w:pPr>
        <w:rPr>
          <w:rFonts w:cs="NewBaskerville-Roman"/>
          <w:sz w:val="20"/>
          <w:szCs w:val="20"/>
        </w:rPr>
      </w:pPr>
      <w:r>
        <w:rPr>
          <w:rFonts w:cs="NewBaskerville-Roman"/>
          <w:sz w:val="20"/>
          <w:szCs w:val="20"/>
        </w:rPr>
        <w:t>std::defer_lock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can then be acquired later by calling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 xml:space="preserve">on the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object (</w:t>
      </w: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not </w:t>
      </w:r>
      <w:r>
        <w:rPr>
          <w:rFonts w:ascii="NewBaskerville-Roman" w:hAnsi="NewBaskerville-Roman" w:cs="NewBaskerville-Roman"/>
          <w:sz w:val="20"/>
          <w:szCs w:val="20"/>
        </w:rPr>
        <w:t xml:space="preserve">the mutex) or by passing the </w:t>
      </w:r>
      <w:r>
        <w:rPr>
          <w:rFonts w:ascii="Courier" w:hAnsi="Courier" w:cs="Courier"/>
          <w:sz w:val="19"/>
          <w:szCs w:val="19"/>
        </w:rPr>
        <w:t>std::</w:t>
      </w:r>
    </w:p>
    <w:p w:rsidR="003778CF" w:rsidRDefault="003778CF" w:rsidP="007904CF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object itself to </w:t>
      </w:r>
      <w:r>
        <w:rPr>
          <w:rFonts w:ascii="Courier" w:hAnsi="Courier" w:cs="Courier"/>
          <w:sz w:val="19"/>
          <w:szCs w:val="19"/>
        </w:rPr>
        <w:t>std::lock()</w:t>
      </w:r>
      <w:r>
        <w:rPr>
          <w:rFonts w:ascii="NewBaskerville-Roman" w:hAnsi="NewBaskerville-Roman" w:cs="NewBaskerville-Roman"/>
          <w:sz w:val="20"/>
          <w:szCs w:val="20"/>
        </w:rPr>
        <w:t>.</w:t>
      </w:r>
    </w:p>
    <w:p w:rsidR="003778CF" w:rsidRDefault="003778CF" w:rsidP="007904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>std::unique_lock</w:t>
      </w:r>
    </w:p>
    <w:p w:rsidR="003778CF" w:rsidRDefault="003778CF" w:rsidP="007904CF">
      <w:pPr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takes more space and is a fraction slower to use than </w:t>
      </w:r>
      <w:r>
        <w:rPr>
          <w:rFonts w:ascii="Courier" w:hAnsi="Courier" w:cs="Courier"/>
          <w:sz w:val="19"/>
          <w:szCs w:val="19"/>
        </w:rPr>
        <w:t>std::lock_guard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some_big_object;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swap(some_big_object&amp; lhs,some_big_object&amp; rhs);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Listing 3.9 Using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std::lock()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 xml:space="preserve">and </w:t>
      </w:r>
      <w:r>
        <w:rPr>
          <w:rFonts w:ascii="Courier-Bold" w:hAnsi="Courier-Bold" w:cs="Courier-Bold"/>
          <w:b/>
          <w:bCs/>
          <w:color w:val="FFFFFF"/>
          <w:sz w:val="19"/>
          <w:szCs w:val="19"/>
        </w:rPr>
        <w:t xml:space="preserve">std::unique_lock </w:t>
      </w:r>
      <w:r>
        <w:rPr>
          <w:rFonts w:ascii="FranklinGothic-Demi" w:hAnsi="FranklinGothic-Demi" w:cs="FranklinGothic-Demi"/>
          <w:color w:val="FFFFFF"/>
          <w:sz w:val="18"/>
          <w:szCs w:val="18"/>
        </w:rPr>
        <w:t>in a swap operation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some_big_object some_detail;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std::mutex m;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X(some_big_object const&amp; sd):some_detail(sd){}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friend void swap(X&amp; lhs, X&amp; rhs)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if(&amp;lhs==&amp;rhs)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return;</w:t>
      </w:r>
    </w:p>
    <w:p w:rsidR="003778CF" w:rsidRDefault="003778CF" w:rsidP="00BC31FE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//</w:t>
      </w:r>
      <w:r w:rsidRPr="00BC31FE">
        <w:rPr>
          <w:rFonts w:ascii="Humanist521BT-BoldCondensed" w:hAnsi="Humanist521BT-BoldCondensed" w:cs="Humanist521BT-BoldCondensed"/>
          <w:b/>
          <w:bCs/>
          <w:sz w:val="18"/>
          <w:szCs w:val="18"/>
        </w:rPr>
        <w:t xml:space="preserve">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std::defer_lock leaves mutexes unlocked</w:t>
      </w:r>
    </w:p>
    <w:p w:rsidR="003778CF" w:rsidRDefault="003778CF" w:rsidP="00BC31FE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 xml:space="preserve">std::unique_lock&lt;std::mutex&gt; lock_a(lhs.m,std::defer_lock); 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std::unique_lock&lt;std::mutex&gt; lock_b(rhs.m,std::defer_lock);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-Bold" w:hAnsi="Courier-Bold" w:cs="Courier-Bold"/>
          <w:b/>
          <w:bCs/>
          <w:color w:val="000000"/>
          <w:sz w:val="16"/>
          <w:szCs w:val="16"/>
        </w:rPr>
      </w:pPr>
      <w:r>
        <w:rPr>
          <w:rFonts w:ascii="Courier-Bold" w:hAnsi="Courier-Bold" w:cs="Courier-Bold"/>
          <w:b/>
          <w:bCs/>
          <w:color w:val="000000"/>
          <w:sz w:val="16"/>
          <w:szCs w:val="16"/>
        </w:rPr>
        <w:t>std::lock(lock_a,lock_b);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swap(lhs.some_detail,rhs.some_detail);</w:t>
      </w:r>
    </w:p>
    <w:p w:rsidR="003778CF" w:rsidRDefault="003778CF" w:rsidP="003347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3347CF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};</w:t>
      </w:r>
    </w:p>
    <w:p w:rsidR="003778CF" w:rsidRDefault="003778CF" w:rsidP="003347C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Transferring mutex ownership between scopes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One possible use is to allow a function to lock a mutex and transfer ownership of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that lock to the caller, so the caller can then perform additional actions under the protection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of the same lock. The following code snippet shows an example of this: the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 </w:t>
      </w:r>
      <w:r>
        <w:rPr>
          <w:rFonts w:ascii="Courier" w:hAnsi="Courier" w:cs="Courier"/>
          <w:sz w:val="19"/>
          <w:szCs w:val="19"/>
        </w:rPr>
        <w:t xml:space="preserve">get_lock() </w:t>
      </w:r>
      <w:r>
        <w:rPr>
          <w:rFonts w:ascii="NewBaskerville-Roman" w:hAnsi="NewBaskerville-Roman" w:cs="NewBaskerville-Roman"/>
          <w:sz w:val="20"/>
          <w:szCs w:val="20"/>
        </w:rPr>
        <w:t>locks the mutex and then prepares the data before returning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lock to the caller: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get_lock()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extern std::mutex some_mutex;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lk(some_mutex);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prepare_data();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lk;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process_data()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lk(get_lock());</w:t>
      </w:r>
    </w:p>
    <w:p w:rsidR="003778CF" w:rsidRDefault="003778CF" w:rsidP="003402A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do_something();</w:t>
      </w:r>
    </w:p>
    <w:p w:rsidR="003778CF" w:rsidRDefault="003778CF" w:rsidP="003402AC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The flexibility of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also allows instances to relinquish their locks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before they’re destroyed. You can do this with the </w:t>
      </w:r>
      <w:r>
        <w:rPr>
          <w:rFonts w:ascii="Courier" w:hAnsi="Courier" w:cs="Courier"/>
          <w:sz w:val="19"/>
          <w:szCs w:val="19"/>
        </w:rPr>
        <w:t xml:space="preserve">unlock() </w:t>
      </w:r>
      <w:r>
        <w:rPr>
          <w:rFonts w:ascii="NewBaskerville-Roman" w:hAnsi="NewBaskerville-Roman" w:cs="NewBaskerville-Roman"/>
          <w:sz w:val="20"/>
          <w:szCs w:val="20"/>
        </w:rPr>
        <w:t>member function, just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like for a mutex: </w:t>
      </w: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>supports the same basic set of member functions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for locking and unlocking as a mutex does, in order that it can be used with generic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functions such as </w:t>
      </w:r>
      <w:r>
        <w:rPr>
          <w:rFonts w:ascii="Courier" w:hAnsi="Courier" w:cs="Courier"/>
          <w:sz w:val="19"/>
          <w:szCs w:val="19"/>
        </w:rPr>
        <w:t>std::lock</w:t>
      </w:r>
      <w:r>
        <w:rPr>
          <w:rFonts w:ascii="NewBaskerville-Roman" w:hAnsi="NewBaskerville-Roman" w:cs="NewBaskerville-Roman"/>
          <w:sz w:val="20"/>
          <w:szCs w:val="20"/>
        </w:rPr>
        <w:t xml:space="preserve">. The ability to release a lock before the </w:t>
      </w:r>
      <w:r>
        <w:rPr>
          <w:rFonts w:ascii="Courier" w:hAnsi="Courier" w:cs="Courier"/>
          <w:sz w:val="19"/>
          <w:szCs w:val="19"/>
        </w:rPr>
        <w:t>std::unique_</w:t>
      </w:r>
    </w:p>
    <w:p w:rsidR="003778CF" w:rsidRDefault="003778CF" w:rsidP="005F1E6C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 xml:space="preserve">lock </w:t>
      </w:r>
      <w:r>
        <w:rPr>
          <w:rFonts w:ascii="NewBaskerville-Roman" w:hAnsi="NewBaskerville-Roman" w:cs="NewBaskerville-Roman"/>
          <w:sz w:val="20"/>
          <w:szCs w:val="20"/>
        </w:rPr>
        <w:t>instance is destroyed means that you can optionally release it in a specific code</w:t>
      </w:r>
    </w:p>
    <w:p w:rsidR="003778CF" w:rsidRDefault="003778CF" w:rsidP="005F1E6C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branch if it’s apparent that the lock is no longer required.</w:t>
      </w:r>
    </w:p>
    <w:p w:rsidR="003778CF" w:rsidRDefault="003778CF" w:rsidP="005F1E6C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Locking at an appropriate granularity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</w:rPr>
      </w:pPr>
      <w:r>
        <w:rPr>
          <w:rFonts w:ascii="Courier" w:hAnsi="Courier" w:cs="Courier"/>
          <w:sz w:val="19"/>
          <w:szCs w:val="19"/>
        </w:rPr>
        <w:t xml:space="preserve">std::unique_lock </w:t>
      </w:r>
      <w:r>
        <w:rPr>
          <w:rFonts w:ascii="NewBaskerville-Roman" w:hAnsi="NewBaskerville-Roman" w:cs="NewBaskerville-Roman"/>
          <w:sz w:val="20"/>
          <w:szCs w:val="20"/>
        </w:rPr>
        <w:t xml:space="preserve">works well in situation, because you can call </w:t>
      </w:r>
      <w:r>
        <w:rPr>
          <w:rFonts w:ascii="Courier" w:hAnsi="Courier" w:cs="Courier"/>
          <w:sz w:val="19"/>
          <w:szCs w:val="19"/>
        </w:rPr>
        <w:t>unlock()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when the code no longer needs access to the shared data and then call </w:t>
      </w:r>
      <w:r>
        <w:rPr>
          <w:rFonts w:ascii="Courier" w:hAnsi="Courier" w:cs="Courier"/>
          <w:sz w:val="19"/>
          <w:szCs w:val="19"/>
        </w:rPr>
        <w:t xml:space="preserve">lock() </w:t>
      </w:r>
      <w:r>
        <w:rPr>
          <w:rFonts w:ascii="NewBaskerville-Roman" w:hAnsi="NewBaskerville-Roman" w:cs="NewBaskerville-Roman"/>
          <w:sz w:val="20"/>
          <w:szCs w:val="20"/>
        </w:rPr>
        <w:t>again if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access is required later in the code: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get_and_process_data()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std::unique_lock&lt;std::mutex&gt; my_lock(the_mutex);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some_class data_to_process=get_next_data_chunk();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sz w:val="16"/>
          <w:szCs w:val="16"/>
        </w:rPr>
        <w:t xml:space="preserve">//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You don’t need the mutex locked across the call to </w:t>
      </w:r>
      <w:r>
        <w:rPr>
          <w:rFonts w:ascii="Courier" w:hAnsi="Courier" w:cs="Courier"/>
          <w:color w:val="000000"/>
          <w:sz w:val="19"/>
          <w:szCs w:val="19"/>
        </w:rPr>
        <w:t>process()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so you manually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unlock it before the call and then lock it again afterward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my_lock.unlock();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Don’t need mutex locked across call to process()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result_type result=process(data_to_process); // Very long operation e.g. file input output</w:t>
      </w:r>
    </w:p>
    <w:p w:rsidR="003778CF" w:rsidRDefault="003778CF" w:rsidP="00C321F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>my_lock.lock();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Relock mutex</w:t>
      </w:r>
    </w:p>
    <w:p w:rsidR="003778CF" w:rsidRDefault="003778CF" w:rsidP="00C321F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to write result</w:t>
      </w:r>
    </w:p>
    <w:p w:rsidR="003778CF" w:rsidRDefault="003778CF" w:rsidP="005F1E6C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3347CF">
      <w:pP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</w:pPr>
      <w:r>
        <w:rPr>
          <w:rFonts w:ascii="FranklinGothic-DemiItal" w:hAnsi="FranklinGothic-DemiItal" w:cs="FranklinGothic-DemiItal"/>
          <w:b/>
          <w:bCs/>
          <w:i/>
          <w:iCs/>
          <w:color w:val="B48000"/>
          <w:sz w:val="21"/>
          <w:szCs w:val="21"/>
        </w:rPr>
        <w:t>Protecting shared data during initialization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Infamous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Double-Checked Locking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pattern: the pointer is first read without acquiring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(in the code below), and the lock is acquired only if the pointer is </w:t>
      </w:r>
      <w:r>
        <w:rPr>
          <w:rFonts w:ascii="Courier" w:hAnsi="Courier" w:cs="Courier"/>
          <w:color w:val="000000"/>
          <w:sz w:val="19"/>
          <w:szCs w:val="19"/>
        </w:rPr>
        <w:t>NULL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pointer is then checked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again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once the lock has been acquired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c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(hence the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doublechecked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part) in case another thread has done the initialization between the first check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and this thread acquiring the lock: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undefined_behaviour_with_double_checked_locking()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std::lock_guard&lt;std::mutex&gt; lk(resource_mutex);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if(!resource_ptr)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resource_ptr.reset(new some_resource);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resource_ptr-&gt;do_something();</w:t>
      </w:r>
    </w:p>
    <w:p w:rsidR="003778CF" w:rsidRDefault="003778CF" w:rsidP="0022091E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22091E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Unfortunately, this pattern is infamous for a reason: it has the potential for nasty race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conditions, because the read outside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B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isn’t synchronized with the write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done by another thread inside the lock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This therefore creates a race condition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that covers not just the pointer itself but also the object pointed to; even if a thread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sees the pointer written by another thread, it might not see the newly created instance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FranklinGothic-Demi" w:hAnsi="FranklinGothic-Demi" w:cs="FranklinGothic-Demi"/>
          <w:color w:val="FFFFFF"/>
          <w:sz w:val="18"/>
          <w:szCs w:val="18"/>
        </w:rPr>
      </w:pPr>
      <w:r>
        <w:rPr>
          <w:rFonts w:ascii="FranklinGothic-Demi" w:hAnsi="FranklinGothic-Demi" w:cs="FranklinGothic-Demi"/>
          <w:color w:val="FFFFFF"/>
          <w:sz w:val="18"/>
          <w:szCs w:val="18"/>
        </w:rPr>
        <w:t>Listing 3.11 Thread-safe lazy initialization using a mutex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All threads are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serialized here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Only the initialization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</w:pPr>
      <w:r>
        <w:rPr>
          <w:rFonts w:ascii="Humanist521BT-BoldCondensed" w:hAnsi="Humanist521BT-BoldCondensed" w:cs="Humanist521BT-BoldCondensed"/>
          <w:b/>
          <w:bCs/>
          <w:color w:val="000000"/>
          <w:sz w:val="18"/>
          <w:szCs w:val="18"/>
        </w:rPr>
        <w:t>needs protection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c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CombiNumerals-Solid" w:hAnsi="CombiNumerals-Solid" w:cs="CombiNumerals-Solid"/>
          <w:color w:val="333333"/>
          <w:sz w:val="27"/>
          <w:szCs w:val="27"/>
        </w:rPr>
      </w:pPr>
      <w:r>
        <w:rPr>
          <w:rFonts w:ascii="CombiNumerals-Solid" w:hAnsi="CombiNumerals-Solid" w:cs="CombiNumerals-Solid"/>
          <w:color w:val="333333"/>
          <w:sz w:val="27"/>
          <w:szCs w:val="27"/>
        </w:rPr>
        <w:t>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</w:pPr>
      <w:r>
        <w:rPr>
          <w:rFonts w:ascii="NewBaskerville-BoldItalic" w:hAnsi="NewBaskerville-BoldItalic" w:cs="NewBaskerville-BoldItalic"/>
          <w:b/>
          <w:bCs/>
          <w:i/>
          <w:iCs/>
          <w:color w:val="000000"/>
          <w:sz w:val="18"/>
          <w:szCs w:val="18"/>
        </w:rPr>
        <w:t xml:space="preserve">Alternative facilities for protecting shared data </w:t>
      </w:r>
      <w:r>
        <w:rPr>
          <w:rFonts w:ascii="NewBaskerville-Bold" w:hAnsi="NewBaskerville-Bold" w:cs="NewBaskerville-Bold"/>
          <w:b/>
          <w:bCs/>
          <w:color w:val="000000"/>
          <w:sz w:val="18"/>
          <w:szCs w:val="18"/>
        </w:rPr>
        <w:t>61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of </w:t>
      </w:r>
      <w:r>
        <w:rPr>
          <w:rFonts w:ascii="Courier" w:hAnsi="Courier" w:cs="Courier"/>
          <w:color w:val="000000"/>
          <w:sz w:val="19"/>
          <w:szCs w:val="19"/>
        </w:rPr>
        <w:t>some_resource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, resulting in the call to </w:t>
      </w:r>
      <w:r>
        <w:rPr>
          <w:rFonts w:ascii="Courier" w:hAnsi="Courier" w:cs="Courier"/>
          <w:color w:val="000000"/>
          <w:sz w:val="19"/>
          <w:szCs w:val="19"/>
        </w:rPr>
        <w:t xml:space="preserve">do_something()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 xml:space="preserve">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operating on incorrect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values. This is an example of the type of race condition defined as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 xml:space="preserve">data race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by the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C++ Standard and thus specified as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undefined behavior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 It’s is therefore quite definitely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something to avoid. See chapter 5 for a detailed discussion of the memory model,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including what constitutes a </w:t>
      </w:r>
      <w:r>
        <w:rPr>
          <w:rFonts w:ascii="NewBaskerville-Italic" w:hAnsi="NewBaskerville-Italic" w:cs="NewBaskerville-Italic"/>
          <w:i/>
          <w:iCs/>
          <w:color w:val="000000"/>
          <w:sz w:val="20"/>
          <w:szCs w:val="20"/>
        </w:rPr>
        <w:t>data race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The C++ Standards Committee also saw that this was an important scenario, and so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the C++ Standard Library provides </w:t>
      </w:r>
      <w:r>
        <w:rPr>
          <w:rFonts w:ascii="Courier" w:hAnsi="Courier" w:cs="Courier"/>
          <w:color w:val="000000"/>
          <w:sz w:val="19"/>
          <w:szCs w:val="19"/>
        </w:rPr>
        <w:t xml:space="preserve">std::once_flag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and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to handle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this situation. Rather than locking a mutex and explicitly checking the pointer, every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thread can just use </w:t>
      </w:r>
      <w:r>
        <w:rPr>
          <w:rFonts w:ascii="Courier" w:hAnsi="Courier" w:cs="Courier"/>
          <w:color w:val="000000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safe in the knowledge that the pointer will have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been initialized by some thread (in a properly synchronized fashion) by the time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returns. Use of </w:t>
      </w:r>
      <w:r>
        <w:rPr>
          <w:rFonts w:ascii="Courier" w:hAnsi="Courier" w:cs="Courier"/>
          <w:color w:val="000000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will typically have a lower overhead</w:t>
      </w:r>
    </w:p>
    <w:p w:rsidR="003778CF" w:rsidRDefault="003778CF" w:rsidP="00500176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than using a mutex explicitly, especially when the initialization has already been</w:t>
      </w:r>
    </w:p>
    <w:p w:rsidR="003778CF" w:rsidRDefault="003778CF" w:rsidP="00500176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done, so should be used in preference where it matches the required functionality</w:t>
      </w:r>
    </w:p>
    <w:p w:rsidR="003778CF" w:rsidRDefault="003778CF" w:rsidP="00500176">
      <w:pPr>
        <w:rPr>
          <w:rFonts w:ascii="NewBaskerville-Roman" w:hAnsi="NewBaskerville-Roman" w:cs="NewBaskerville-Roman"/>
          <w:color w:val="000000"/>
          <w:sz w:val="20"/>
          <w:szCs w:val="20"/>
        </w:rPr>
      </w:pP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following example shows the same operation as listing 3.11, rewritten to use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Courier" w:hAnsi="Courier" w:cs="Courier"/>
          <w:sz w:val="19"/>
          <w:szCs w:val="19"/>
        </w:rPr>
        <w:t>std::call_once</w:t>
      </w:r>
      <w:r>
        <w:rPr>
          <w:rFonts w:ascii="NewBaskerville-Roman" w:hAnsi="NewBaskerville-Roman" w:cs="NewBaskerville-Roman"/>
          <w:sz w:val="20"/>
          <w:szCs w:val="20"/>
        </w:rPr>
        <w:t>. In this case, the initialization is done by calling a function, but it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could just as easily have been done with an instance of a class with a function call operator.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Like most of the functions in the standard library that take functions or predicates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 xml:space="preserve">as arguments, </w:t>
      </w:r>
      <w:r>
        <w:rPr>
          <w:rFonts w:ascii="Courier" w:hAnsi="Courier" w:cs="Courier"/>
          <w:sz w:val="19"/>
          <w:szCs w:val="19"/>
        </w:rPr>
        <w:t xml:space="preserve">std::call_once </w:t>
      </w:r>
      <w:r>
        <w:rPr>
          <w:rFonts w:ascii="NewBaskerville-Roman" w:hAnsi="NewBaskerville-Roman" w:cs="NewBaskerville-Roman"/>
          <w:sz w:val="20"/>
          <w:szCs w:val="20"/>
        </w:rPr>
        <w:t>works with any function or callable object.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std::shared_ptr&lt;some_resource&gt; resource_ptr;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std::once_flag resource_flag;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init_resource()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resource_ptr.reset(new some_resource);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void foo()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std::call_once(resource_flag,init_resource);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is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called exactly 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resource_ptr-&gt;do_something();</w:t>
      </w:r>
    </w:p>
    <w:p w:rsidR="003778CF" w:rsidRDefault="003778CF" w:rsidP="00A23511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Pr="00A23511" w:rsidRDefault="003778CF" w:rsidP="00A23511">
      <w:pPr>
        <w:rPr>
          <w:rFonts w:ascii="Courier-Bold" w:hAnsi="Courier-Bold" w:cs="Courier-Bold"/>
          <w:b/>
          <w:bCs/>
          <w:sz w:val="19"/>
          <w:szCs w:val="19"/>
        </w:rPr>
      </w:pPr>
      <w:r w:rsidRPr="00A23511">
        <w:rPr>
          <w:rFonts w:ascii="FranklinGothic-Demi" w:hAnsi="FranklinGothic-Demi" w:cs="FranklinGothic-Demi"/>
          <w:sz w:val="18"/>
          <w:szCs w:val="18"/>
        </w:rPr>
        <w:t xml:space="preserve">Thread-safe lazy initialization of a class member using </w:t>
      </w:r>
      <w:r w:rsidRPr="00A23511">
        <w:rPr>
          <w:rFonts w:ascii="Courier-Bold" w:hAnsi="Courier-Bold" w:cs="Courier-Bold"/>
          <w:b/>
          <w:bCs/>
          <w:sz w:val="19"/>
          <w:szCs w:val="19"/>
        </w:rPr>
        <w:t>std::call_once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class X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private: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connection_info connection_details;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connection_handle connection;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std::once_flag connection_init_flag;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open_connection()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connection=connection_manager.open(connection_details);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public: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X(connection_info const&amp; connection_details_):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connection_details(connection_details_)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void send_data(data_packet const&amp; data)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Pr="009269C8" w:rsidRDefault="003778CF" w:rsidP="00926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std::call_once(connection_init_flag,&amp;X::open_connection,this); // </w:t>
      </w:r>
      <w:r w:rsidRPr="009269C8">
        <w:rPr>
          <w:rFonts w:ascii="Courier" w:hAnsi="Courier" w:cs="Courier"/>
          <w:color w:val="000000"/>
          <w:sz w:val="16"/>
          <w:szCs w:val="16"/>
        </w:rPr>
        <w:t>Initialization is</w:t>
      </w:r>
    </w:p>
    <w:p w:rsidR="003778CF" w:rsidRPr="009269C8" w:rsidRDefault="003778CF" w:rsidP="009269C8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 w:rsidRPr="009269C8">
        <w:rPr>
          <w:rFonts w:ascii="Courier" w:hAnsi="Courier" w:cs="Courier"/>
          <w:color w:val="000000"/>
          <w:sz w:val="16"/>
          <w:szCs w:val="16"/>
        </w:rPr>
        <w:t>called exactly once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connection.send_data(data);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}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data_packet receive_data()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{</w:t>
      </w:r>
    </w:p>
    <w:p w:rsidR="003778CF" w:rsidRDefault="003778CF" w:rsidP="00A2351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std::call_once(connection_init_flag,&amp;X::open_connection,this);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return connection.receive_data();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  <w:r>
        <w:rPr>
          <w:rFonts w:ascii="Courier" w:hAnsi="Courier" w:cs="Courier"/>
          <w:color w:val="000000"/>
          <w:sz w:val="16"/>
          <w:szCs w:val="16"/>
        </w:rPr>
        <w:t>Static variable inititialization</w:t>
      </w:r>
    </w:p>
    <w:p w:rsidR="003778CF" w:rsidRDefault="003778CF" w:rsidP="00A23511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class my_class;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my_class&amp; get_my_class_instance()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{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</w:rPr>
      </w:pPr>
      <w:r>
        <w:rPr>
          <w:rFonts w:ascii="Courier" w:hAnsi="Courier" w:cs="Courier"/>
          <w:sz w:val="16"/>
          <w:szCs w:val="16"/>
        </w:rPr>
        <w:t xml:space="preserve">static my_class instance; // </w:t>
      </w: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Initialization guaranteed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</w:rPr>
        <w:t>to be thread-safe in C++11x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return instance;</w:t>
      </w:r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>}</w:t>
      </w:r>
    </w:p>
    <w:p w:rsidR="003778CF" w:rsidRDefault="003778CF" w:rsidP="00763FFA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Multiple threads can then call </w:t>
      </w:r>
      <w:r>
        <w:rPr>
          <w:rFonts w:ascii="Courier" w:hAnsi="Courier" w:cs="Courier"/>
          <w:color w:val="000000"/>
          <w:sz w:val="19"/>
          <w:szCs w:val="19"/>
        </w:rPr>
        <w:t xml:space="preserve">get_my_class_instance()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safely </w:t>
      </w:r>
      <w:r>
        <w:rPr>
          <w:rFonts w:ascii="CombiNumerals-Solid" w:hAnsi="CombiNumerals-Solid" w:cs="CombiNumerals-Solid"/>
          <w:color w:val="333333"/>
          <w:sz w:val="27"/>
          <w:szCs w:val="27"/>
        </w:rPr>
        <w:t>B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>, without having to</w:t>
      </w:r>
    </w:p>
    <w:p w:rsidR="003778CF" w:rsidRDefault="003778CF" w:rsidP="00763FFA">
      <w:pPr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worry about race conditions on the initialization.</w:t>
      </w:r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  <w:bookmarkStart w:id="0" w:name="_GoBack"/>
      <w:bookmarkEnd w:id="0"/>
    </w:p>
    <w:p w:rsidR="003778CF" w:rsidRDefault="003778CF" w:rsidP="00763FFA">
      <w:pPr>
        <w:rPr>
          <w:rFonts w:ascii="Courier" w:hAnsi="Courier" w:cs="Courier"/>
          <w:sz w:val="16"/>
          <w:szCs w:val="16"/>
        </w:rPr>
      </w:pPr>
    </w:p>
    <w:p w:rsidR="003778CF" w:rsidRDefault="003778CF" w:rsidP="00763FFA">
      <w:pPr>
        <w:rPr>
          <w:rFonts w:ascii="Courier" w:hAnsi="Courier" w:cs="Courier"/>
          <w:color w:val="000000"/>
          <w:sz w:val="16"/>
          <w:szCs w:val="16"/>
        </w:rPr>
      </w:pPr>
    </w:p>
    <w:p w:rsidR="003778CF" w:rsidRPr="003E17E7" w:rsidRDefault="003778CF" w:rsidP="003347CF">
      <w:pPr>
        <w:rPr>
          <w:rFonts w:cs="NewBaskerville-Roman"/>
          <w:sz w:val="20"/>
          <w:szCs w:val="20"/>
        </w:rPr>
      </w:pPr>
    </w:p>
    <w:p w:rsidR="003778CF" w:rsidRPr="003E17E7" w:rsidRDefault="003778CF" w:rsidP="00E32A67">
      <w:pPr>
        <w:rPr>
          <w:rFonts w:cs="Courier"/>
          <w:sz w:val="16"/>
          <w:szCs w:val="16"/>
        </w:rPr>
      </w:pPr>
    </w:p>
    <w:p w:rsidR="003778CF" w:rsidRDefault="003778CF" w:rsidP="00344086">
      <w:pPr>
        <w:pStyle w:val="Heading1"/>
      </w:pPr>
      <w:r>
        <w:t>Futures</w:t>
      </w: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</w:p>
    <w:p w:rsidR="003778CF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Once tie UNIQUE events – cant be reverted.</w:t>
      </w:r>
    </w:p>
    <w:p w:rsidR="003778CF" w:rsidRPr="005B149E" w:rsidRDefault="003778CF" w:rsidP="005B149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unique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– seems like std::unique_ptr</w:t>
      </w:r>
    </w:p>
    <w:p w:rsidR="003778CF" w:rsidRDefault="003778CF" w:rsidP="005B149E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5B149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shared futures 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(</w:t>
      </w:r>
      <w:r w:rsidRPr="005B149E">
        <w:rPr>
          <w:rFonts w:ascii="Courier" w:hAnsi="Courier" w:cs="Courier"/>
          <w:sz w:val="19"/>
          <w:szCs w:val="19"/>
          <w:lang w:val="en-US" w:eastAsia="ru-RU"/>
        </w:rPr>
        <w:t>std::shared_future&lt;&gt;</w:t>
      </w:r>
      <w:r w:rsidRPr="005B149E">
        <w:rPr>
          <w:rFonts w:ascii="NewBaskerville-Roman" w:hAnsi="NewBaskerville-Roman" w:cs="NewBaskerville-Roman"/>
          <w:sz w:val="20"/>
          <w:szCs w:val="20"/>
          <w:lang w:val="en-US" w:eastAsia="ru-RU"/>
        </w:rPr>
        <w:t>)</w:t>
      </w:r>
      <w:r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  - seems like std::shared_ptr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These are modeled after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std::unique_ptr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. An instance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one and only instance that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refers to its associated event, whereas multiple instances of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may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refer to the same event. In the latter case, all the instances will become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at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same time, and they may all access any data associated with the event. This associated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data is the reason these are templates; just like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std::unique_ptr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std::shared_ptr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the template parameter is the type of the associated data. The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>std:future&lt;void&gt;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std::shared_future&lt;void&gt;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template specializations should be used where there’s no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associated data.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Although futures are used to communicate between threads,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future objects themselves don’t provide synchronized accesses. If multiple threads need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to access a single future object, they must protect access via a mutex or other synchronization</w:t>
      </w:r>
    </w:p>
    <w:p w:rsidR="003778CF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>
        <w:rPr>
          <w:rFonts w:ascii="NewBaskerville-Roman" w:hAnsi="NewBaskerville-Roman" w:cs="NewBaskerville-Roman"/>
          <w:sz w:val="20"/>
          <w:szCs w:val="20"/>
          <w:lang w:val="ru-RU" w:eastAsia="ru-RU"/>
        </w:rPr>
        <w:t>mechanism</w:t>
      </w:r>
    </w:p>
    <w:p w:rsidR="003778CF" w:rsidRPr="00ED75F3" w:rsidRDefault="003778CF" w:rsidP="00ED75F3">
      <w:pPr>
        <w:rPr>
          <w:rFonts w:ascii="NewBaskerville-Roman" w:hAnsi="NewBaskerville-Roman" w:cs="NewBaskerville-Roman"/>
          <w:sz w:val="20"/>
          <w:szCs w:val="20"/>
          <w:lang w:val="en-US" w:eastAsia="ru-RU"/>
        </w:rPr>
      </w:pPr>
    </w:p>
    <w:p w:rsidR="003778CF" w:rsidRDefault="003778CF" w:rsidP="00ED75F3">
      <w:pPr>
        <w:pStyle w:val="Heading1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lang w:val="en-US" w:eastAsia="ru-RU"/>
        </w:rPr>
        <w:t>std::async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You use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to start an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asynchronous task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for which you don’t need the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result right away. Rather than giving you back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std::thread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to wait on,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returns a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std::future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object, which will eventually hold the return value</w:t>
      </w:r>
    </w:p>
    <w:p w:rsidR="003778CF" w:rsidRPr="00ED75F3" w:rsidRDefault="003778CF" w:rsidP="00ED75F3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of the function. When you need the value, you just call </w:t>
      </w:r>
      <w:r w:rsidRPr="00ED75F3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on the future, and the</w:t>
      </w:r>
    </w:p>
    <w:p w:rsidR="003778CF" w:rsidRPr="00ED75F3" w:rsidRDefault="003778CF" w:rsidP="00ED75F3">
      <w:pPr>
        <w:rPr>
          <w:lang w:val="en-US"/>
        </w:rPr>
      </w:pP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thread blocks until the future is </w:t>
      </w:r>
      <w:r w:rsidRPr="00ED75F3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 xml:space="preserve">ready </w:t>
      </w:r>
      <w:r w:rsidRPr="00ED75F3">
        <w:rPr>
          <w:rFonts w:ascii="NewBaskerville-Roman" w:hAnsi="NewBaskerville-Roman" w:cs="NewBaskerville-Roman"/>
          <w:sz w:val="20"/>
          <w:szCs w:val="20"/>
          <w:lang w:val="en-US" w:eastAsia="ru-RU"/>
        </w:rPr>
        <w:t>and then returns the value.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&lt;future&gt;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#include &lt;iostream&gt;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find_the_answer_to_ltuae();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void 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int main()</w:t>
      </w:r>
    </w:p>
    <w:p w:rsidR="003778CF" w:rsidRPr="00C87445" w:rsidRDefault="003778CF" w:rsidP="00C87445">
      <w:pPr>
        <w:pStyle w:val="CodeStyle1"/>
        <w:rPr>
          <w:lang w:eastAsia="ru-RU"/>
        </w:rPr>
      </w:pPr>
      <w:r w:rsidRPr="00C87445">
        <w:rPr>
          <w:lang w:eastAsia="ru-RU"/>
        </w:rPr>
        <w:t>{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std::future&lt;int&gt; the_answer=std::async(find_the_answer_to_ltuae);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do_other_stuff();</w:t>
      </w:r>
    </w:p>
    <w:p w:rsidR="003778CF" w:rsidRPr="00C87445" w:rsidRDefault="003778CF" w:rsidP="00C87445">
      <w:pPr>
        <w:pStyle w:val="CodeStyle1"/>
        <w:rPr>
          <w:lang w:eastAsia="ru-RU"/>
        </w:rPr>
      </w:pPr>
      <w:r>
        <w:rPr>
          <w:lang w:eastAsia="ru-RU"/>
        </w:rPr>
        <w:t xml:space="preserve">    </w:t>
      </w:r>
      <w:r w:rsidRPr="00C87445">
        <w:rPr>
          <w:lang w:eastAsia="ru-RU"/>
        </w:rPr>
        <w:t>std::cout&lt;&lt;"The answer is "&lt;&lt;the_answer.get()&lt;&lt;std::endl;</w:t>
      </w:r>
    </w:p>
    <w:p w:rsidR="003778CF" w:rsidRDefault="003778CF" w:rsidP="00C87445">
      <w:pPr>
        <w:pStyle w:val="CodeStyle1"/>
        <w:rPr>
          <w:lang w:eastAsia="ru-RU"/>
        </w:rPr>
      </w:pPr>
      <w:r>
        <w:rPr>
          <w:lang w:val="ru-RU" w:eastAsia="ru-RU"/>
        </w:rPr>
        <w:t>}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By default, it’s up to the implementation whether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starts a new thread, or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whether the task runs synchronously when the future is waited for. In most cases this is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what you want, but you can specify which to use with an additional parameter 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before the function to call. This parameter is of the type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, and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can either be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std::launch::deferred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function call is to be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deferred until either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wait()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get()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is called on the future,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indicate that the function must be run on its own thread, or </w:t>
      </w:r>
      <w:r w:rsidRPr="00891731">
        <w:rPr>
          <w:rFonts w:ascii="Courier" w:hAnsi="Courier" w:cs="Courier"/>
          <w:sz w:val="19"/>
          <w:szCs w:val="19"/>
          <w:lang w:val="en-US" w:eastAsia="ru-RU"/>
        </w:rPr>
        <w:t>std::launch::deferred |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Courier" w:hAnsi="Courier" w:cs="Courier"/>
          <w:sz w:val="19"/>
          <w:szCs w:val="19"/>
          <w:lang w:val="en-US" w:eastAsia="ru-RU"/>
        </w:rPr>
        <w:t xml:space="preserve">std::launch::async </w:t>
      </w: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to indicate that the implementation may choose. This last option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891731">
        <w:rPr>
          <w:rFonts w:ascii="NewBaskerville-Roman" w:hAnsi="NewBaskerville-Roman" w:cs="NewBaskerville-Roman"/>
          <w:sz w:val="20"/>
          <w:szCs w:val="20"/>
          <w:lang w:val="en-US" w:eastAsia="ru-RU"/>
        </w:rPr>
        <w:t>is the default. If the function call is deferred, it may never actually run. For example: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f6=std::async(std::launch::async,Y(),1.2);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 new thread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f7=std::async(std::launch::deferred,baz,std::ref(x));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Run in</w:t>
      </w:r>
    </w:p>
    <w:p w:rsidR="003778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  <w:t>wait()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>
        <w:rPr>
          <w:rFonts w:ascii="Humanist521BT-BoldCondensed" w:hAnsi="Humanist521BT-BoldCondensed" w:cs="Humanist521BT-BoldCondensed"/>
          <w:b/>
          <w:bCs/>
          <w:sz w:val="18"/>
          <w:szCs w:val="18"/>
          <w:lang w:val="ru-RU" w:eastAsia="ru-RU"/>
        </w:rPr>
        <w:t>or get()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f8=std::async(</w:t>
      </w:r>
    </w:p>
    <w:p w:rsidR="003778CF" w:rsidRPr="00891731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std::launch::deferred | std::launch::async,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4740CF">
      <w:pPr>
        <w:autoSpaceDE w:val="0"/>
        <w:autoSpaceDN w:val="0"/>
        <w:adjustRightInd w:val="0"/>
        <w:spacing w:after="0" w:line="240" w:lineRule="auto"/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</w:pPr>
      <w:r w:rsidRPr="00891731">
        <w:rPr>
          <w:rFonts w:ascii="Courier" w:hAnsi="Courier" w:cs="Courier"/>
          <w:sz w:val="16"/>
          <w:szCs w:val="16"/>
          <w:lang w:val="en-US" w:eastAsia="ru-RU"/>
        </w:rPr>
        <w:t>auto f9=std::async(baz,std::ref(x));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891731">
        <w:rPr>
          <w:rFonts w:ascii="Courier" w:hAnsi="Courier" w:cs="Courier"/>
          <w:sz w:val="16"/>
          <w:szCs w:val="16"/>
          <w:lang w:val="en-US" w:eastAsia="ru-RU"/>
        </w:rPr>
        <w:t>));</w:t>
      </w:r>
      <w:r>
        <w:rPr>
          <w:rFonts w:ascii="Courier" w:hAnsi="Courier" w:cs="Courier"/>
          <w:sz w:val="16"/>
          <w:szCs w:val="16"/>
          <w:lang w:val="en-US" w:eastAsia="ru-RU"/>
        </w:rPr>
        <w:t xml:space="preserve"> 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Implementation or get()</w:t>
      </w:r>
    </w:p>
    <w:p w:rsidR="003778CF" w:rsidRPr="00891731" w:rsidRDefault="003778CF" w:rsidP="004740C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chooses</w:t>
      </w:r>
    </w:p>
    <w:p w:rsidR="003778CF" w:rsidRPr="004740CF" w:rsidRDefault="003778CF" w:rsidP="00891731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6"/>
          <w:szCs w:val="16"/>
          <w:lang w:val="en-US" w:eastAsia="ru-RU"/>
        </w:rPr>
      </w:pPr>
    </w:p>
    <w:p w:rsidR="003778CF" w:rsidRPr="004740CF" w:rsidRDefault="003778CF" w:rsidP="00891731">
      <w:pPr>
        <w:rPr>
          <w:lang w:val="en-US"/>
        </w:rPr>
      </w:pPr>
      <w:r w:rsidRPr="004740CF">
        <w:rPr>
          <w:rFonts w:ascii="Courier" w:hAnsi="Courier" w:cs="Courier"/>
          <w:sz w:val="16"/>
          <w:szCs w:val="16"/>
          <w:lang w:val="en-US" w:eastAsia="ru-RU"/>
        </w:rPr>
        <w:t>f7.wait();</w:t>
      </w:r>
      <w:r w:rsidRPr="004740CF">
        <w:rPr>
          <w:rFonts w:ascii="Humanist521BT-BoldCondensed" w:hAnsi="Humanist521BT-BoldCondensed" w:cs="Humanist521BT-BoldCondensed"/>
          <w:b/>
          <w:bCs/>
          <w:sz w:val="18"/>
          <w:szCs w:val="18"/>
          <w:lang w:val="en-US" w:eastAsia="ru-RU"/>
        </w:rPr>
        <w:t>Invoke deferred function</w:t>
      </w:r>
    </w:p>
    <w:p w:rsidR="003778CF" w:rsidRDefault="003778CF" w:rsidP="004740CF">
      <w:pPr>
        <w:pStyle w:val="Heading1"/>
        <w:rPr>
          <w:lang w:val="en-US" w:eastAsia="ru-RU"/>
        </w:rPr>
      </w:pPr>
      <w:r>
        <w:rPr>
          <w:lang w:val="ru-RU" w:eastAsia="ru-RU"/>
        </w:rPr>
        <w:t>std::packaged_task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9"/>
          <w:szCs w:val="19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t xml:space="preserve">std::packaged_task&lt;&gt;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ties a future to a function or callable object. When the </w:t>
      </w:r>
      <w:r w:rsidRPr="00C10CFE">
        <w:rPr>
          <w:rFonts w:ascii="Courier" w:hAnsi="Courier" w:cs="Courier"/>
          <w:sz w:val="19"/>
          <w:szCs w:val="19"/>
          <w:lang w:val="en-US" w:eastAsia="ru-RU"/>
        </w:rPr>
        <w:t>std::</w:t>
      </w:r>
    </w:p>
    <w:p w:rsidR="003778CF" w:rsidRPr="00C10CFE" w:rsidRDefault="003778CF" w:rsidP="00C10CFE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  <w:lang w:val="en-US" w:eastAsia="ru-RU"/>
        </w:rPr>
      </w:pPr>
      <w:r w:rsidRPr="00C10CFE">
        <w:rPr>
          <w:rFonts w:ascii="Courier" w:hAnsi="Courier" w:cs="Courier"/>
          <w:sz w:val="19"/>
          <w:szCs w:val="19"/>
          <w:lang w:val="en-US" w:eastAsia="ru-RU"/>
        </w:rPr>
        <w:t xml:space="preserve">packaged_task&lt;&gt; 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object is invoked, it calls the associated function or callable object</w:t>
      </w:r>
    </w:p>
    <w:p w:rsidR="003778CF" w:rsidRDefault="003778CF" w:rsidP="00C10CFE">
      <w:pPr>
        <w:rPr>
          <w:rFonts w:ascii="Courier" w:hAnsi="Courier" w:cs="Courier"/>
          <w:sz w:val="19"/>
          <w:szCs w:val="19"/>
          <w:lang w:val="en-US" w:eastAsia="ru-RU"/>
        </w:rPr>
      </w:pP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 xml:space="preserve">and makes the future </w:t>
      </w:r>
      <w:r w:rsidRPr="00C10CFE">
        <w:rPr>
          <w:rFonts w:ascii="NewBaskerville-Italic" w:hAnsi="NewBaskerville-Italic" w:cs="NewBaskerville-Italic"/>
          <w:i/>
          <w:iCs/>
          <w:sz w:val="20"/>
          <w:szCs w:val="20"/>
          <w:lang w:val="en-US" w:eastAsia="ru-RU"/>
        </w:rPr>
        <w:t>ready</w:t>
      </w:r>
      <w:r w:rsidRPr="00C10CFE">
        <w:rPr>
          <w:rFonts w:ascii="NewBaskerville-Roman" w:hAnsi="NewBaskerville-Roman" w:cs="NewBaskerville-Roman"/>
          <w:sz w:val="20"/>
          <w:szCs w:val="20"/>
          <w:lang w:val="en-US" w:eastAsia="ru-RU"/>
        </w:rPr>
        <w:t>, with the return value stored as the associated data.</w:t>
      </w:r>
    </w:p>
    <w:p w:rsidR="003778CF" w:rsidRPr="004740CF" w:rsidRDefault="003778CF" w:rsidP="0082012F">
      <w:pPr>
        <w:rPr>
          <w:lang w:val="en-US"/>
        </w:rPr>
      </w:pPr>
    </w:p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p w:rsidR="003778CF" w:rsidRDefault="003778CF" w:rsidP="0082012F"/>
    <w:sectPr w:rsidR="003778CF" w:rsidSect="00707D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Arial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mbiNumerals-Soli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Bold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BoldCondense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anklinGothic-DemiIt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314A2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8932B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87E36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C4CC3D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DD8E0B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3C051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2ED3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8A865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2C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4CC49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0A2A"/>
    <w:rsid w:val="00000614"/>
    <w:rsid w:val="00002841"/>
    <w:rsid w:val="0002052F"/>
    <w:rsid w:val="00021D46"/>
    <w:rsid w:val="00026FC4"/>
    <w:rsid w:val="00094AD0"/>
    <w:rsid w:val="000C7D47"/>
    <w:rsid w:val="00113096"/>
    <w:rsid w:val="00127E91"/>
    <w:rsid w:val="00140E12"/>
    <w:rsid w:val="0016270F"/>
    <w:rsid w:val="0016647A"/>
    <w:rsid w:val="001675F7"/>
    <w:rsid w:val="00174B9F"/>
    <w:rsid w:val="00182C3E"/>
    <w:rsid w:val="00186150"/>
    <w:rsid w:val="001A064B"/>
    <w:rsid w:val="0022091E"/>
    <w:rsid w:val="0024150E"/>
    <w:rsid w:val="00257CDA"/>
    <w:rsid w:val="0028326E"/>
    <w:rsid w:val="00291392"/>
    <w:rsid w:val="002B282B"/>
    <w:rsid w:val="002B310F"/>
    <w:rsid w:val="002B7B24"/>
    <w:rsid w:val="003051B1"/>
    <w:rsid w:val="003347CF"/>
    <w:rsid w:val="00336E08"/>
    <w:rsid w:val="00337ED7"/>
    <w:rsid w:val="003402AC"/>
    <w:rsid w:val="00344086"/>
    <w:rsid w:val="003505E3"/>
    <w:rsid w:val="00355DFE"/>
    <w:rsid w:val="003778CF"/>
    <w:rsid w:val="00385F3A"/>
    <w:rsid w:val="00387051"/>
    <w:rsid w:val="003E01CA"/>
    <w:rsid w:val="003E17E7"/>
    <w:rsid w:val="003F6AD7"/>
    <w:rsid w:val="00455C20"/>
    <w:rsid w:val="00466B10"/>
    <w:rsid w:val="004740CF"/>
    <w:rsid w:val="00477C77"/>
    <w:rsid w:val="00494159"/>
    <w:rsid w:val="00494C7E"/>
    <w:rsid w:val="004A67C3"/>
    <w:rsid w:val="004B0957"/>
    <w:rsid w:val="004B1077"/>
    <w:rsid w:val="004F2541"/>
    <w:rsid w:val="004F6B21"/>
    <w:rsid w:val="00500176"/>
    <w:rsid w:val="00511343"/>
    <w:rsid w:val="0051274F"/>
    <w:rsid w:val="00547BEB"/>
    <w:rsid w:val="005634F7"/>
    <w:rsid w:val="00585D63"/>
    <w:rsid w:val="005945B2"/>
    <w:rsid w:val="005A5C7A"/>
    <w:rsid w:val="005A64BB"/>
    <w:rsid w:val="005B149E"/>
    <w:rsid w:val="005D2B14"/>
    <w:rsid w:val="005F1E6C"/>
    <w:rsid w:val="006309C9"/>
    <w:rsid w:val="00631E6B"/>
    <w:rsid w:val="006461B3"/>
    <w:rsid w:val="00654F60"/>
    <w:rsid w:val="00657898"/>
    <w:rsid w:val="00682EF8"/>
    <w:rsid w:val="006A4FA2"/>
    <w:rsid w:val="006C7285"/>
    <w:rsid w:val="006D6502"/>
    <w:rsid w:val="006D769D"/>
    <w:rsid w:val="006F2FCF"/>
    <w:rsid w:val="00707DDB"/>
    <w:rsid w:val="0074161C"/>
    <w:rsid w:val="0075123D"/>
    <w:rsid w:val="007532F6"/>
    <w:rsid w:val="00763FFA"/>
    <w:rsid w:val="007821E3"/>
    <w:rsid w:val="007827D6"/>
    <w:rsid w:val="007904CF"/>
    <w:rsid w:val="007B56E4"/>
    <w:rsid w:val="007C3ED9"/>
    <w:rsid w:val="007F0B86"/>
    <w:rsid w:val="00800A2A"/>
    <w:rsid w:val="0082012F"/>
    <w:rsid w:val="00823CC4"/>
    <w:rsid w:val="008434B3"/>
    <w:rsid w:val="008508A1"/>
    <w:rsid w:val="0086273B"/>
    <w:rsid w:val="0088604B"/>
    <w:rsid w:val="00891731"/>
    <w:rsid w:val="008A46FC"/>
    <w:rsid w:val="009254D2"/>
    <w:rsid w:val="009269C8"/>
    <w:rsid w:val="00974418"/>
    <w:rsid w:val="009A0030"/>
    <w:rsid w:val="00A23511"/>
    <w:rsid w:val="00A27554"/>
    <w:rsid w:val="00A37336"/>
    <w:rsid w:val="00A621EF"/>
    <w:rsid w:val="00A77D98"/>
    <w:rsid w:val="00AB36F8"/>
    <w:rsid w:val="00AC3FC6"/>
    <w:rsid w:val="00AD4133"/>
    <w:rsid w:val="00B16751"/>
    <w:rsid w:val="00B622C7"/>
    <w:rsid w:val="00BC31FE"/>
    <w:rsid w:val="00BD3AD7"/>
    <w:rsid w:val="00BD7D17"/>
    <w:rsid w:val="00BF171A"/>
    <w:rsid w:val="00BF5120"/>
    <w:rsid w:val="00C0049D"/>
    <w:rsid w:val="00C04F43"/>
    <w:rsid w:val="00C10CFE"/>
    <w:rsid w:val="00C204DD"/>
    <w:rsid w:val="00C25850"/>
    <w:rsid w:val="00C321FF"/>
    <w:rsid w:val="00C52871"/>
    <w:rsid w:val="00C87445"/>
    <w:rsid w:val="00CE5EB7"/>
    <w:rsid w:val="00CE5F7F"/>
    <w:rsid w:val="00D14F02"/>
    <w:rsid w:val="00D20253"/>
    <w:rsid w:val="00D30420"/>
    <w:rsid w:val="00D4156B"/>
    <w:rsid w:val="00D46616"/>
    <w:rsid w:val="00D475BE"/>
    <w:rsid w:val="00D7481F"/>
    <w:rsid w:val="00D860BF"/>
    <w:rsid w:val="00D8686D"/>
    <w:rsid w:val="00D90837"/>
    <w:rsid w:val="00DE39BE"/>
    <w:rsid w:val="00DF6473"/>
    <w:rsid w:val="00E158AB"/>
    <w:rsid w:val="00E32A67"/>
    <w:rsid w:val="00E4647C"/>
    <w:rsid w:val="00E67BF1"/>
    <w:rsid w:val="00E838C1"/>
    <w:rsid w:val="00E87143"/>
    <w:rsid w:val="00E87EA4"/>
    <w:rsid w:val="00ED75F3"/>
    <w:rsid w:val="00EF1304"/>
    <w:rsid w:val="00F11C25"/>
    <w:rsid w:val="00F125D1"/>
    <w:rsid w:val="00F12C78"/>
    <w:rsid w:val="00F13CE2"/>
    <w:rsid w:val="00F63217"/>
    <w:rsid w:val="00FA5C25"/>
    <w:rsid w:val="00FD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DDB"/>
    <w:pPr>
      <w:spacing w:after="200" w:line="276" w:lineRule="auto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7821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12C78"/>
    <w:rPr>
      <w:rFonts w:ascii="Cambria" w:hAnsi="Cambria" w:cs="Times New Roman"/>
      <w:b/>
      <w:bCs/>
      <w:kern w:val="32"/>
      <w:sz w:val="32"/>
      <w:szCs w:val="32"/>
      <w:lang w:val="en-GB" w:eastAsia="en-US"/>
    </w:rPr>
  </w:style>
  <w:style w:type="paragraph" w:customStyle="1" w:styleId="DefinitionTerm">
    <w:name w:val="Definition Term"/>
    <w:basedOn w:val="Normal"/>
    <w:next w:val="DefinitionList"/>
    <w:uiPriority w:val="99"/>
    <w:rsid w:val="0002052F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customStyle="1" w:styleId="DefinitionList">
    <w:name w:val="Definition List"/>
    <w:basedOn w:val="Normal"/>
    <w:next w:val="DefinitionTerm"/>
    <w:uiPriority w:val="99"/>
    <w:rsid w:val="0002052F"/>
    <w:pPr>
      <w:autoSpaceDE w:val="0"/>
      <w:autoSpaceDN w:val="0"/>
      <w:adjustRightInd w:val="0"/>
      <w:spacing w:after="0" w:line="240" w:lineRule="auto"/>
      <w:ind w:left="360"/>
    </w:pPr>
    <w:rPr>
      <w:rFonts w:ascii="Times New Roman" w:hAnsi="Times New Roman"/>
      <w:sz w:val="24"/>
      <w:szCs w:val="24"/>
      <w:lang w:val="en-US"/>
    </w:rPr>
  </w:style>
  <w:style w:type="paragraph" w:customStyle="1" w:styleId="H3">
    <w:name w:val="H3"/>
    <w:basedOn w:val="Normal"/>
    <w:next w:val="Normal"/>
    <w:uiPriority w:val="99"/>
    <w:rsid w:val="0002052F"/>
    <w:pPr>
      <w:keepNext/>
      <w:autoSpaceDE w:val="0"/>
      <w:autoSpaceDN w:val="0"/>
      <w:adjustRightInd w:val="0"/>
      <w:spacing w:before="100" w:after="100" w:line="240" w:lineRule="auto"/>
      <w:outlineLvl w:val="3"/>
    </w:pPr>
    <w:rPr>
      <w:rFonts w:ascii="Times New Roman" w:hAnsi="Times New Roman"/>
      <w:b/>
      <w:bCs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rsid w:val="0002052F"/>
    <w:rPr>
      <w:rFonts w:cs="Times New Roman"/>
      <w:color w:val="0000FF"/>
      <w:u w:val="single"/>
    </w:rPr>
  </w:style>
  <w:style w:type="character" w:customStyle="1" w:styleId="Definition">
    <w:name w:val="Definition"/>
    <w:uiPriority w:val="99"/>
    <w:rsid w:val="0002052F"/>
    <w:rPr>
      <w:i/>
    </w:rPr>
  </w:style>
  <w:style w:type="character" w:customStyle="1" w:styleId="CITE">
    <w:name w:val="CITE"/>
    <w:uiPriority w:val="99"/>
    <w:rsid w:val="0002052F"/>
    <w:rPr>
      <w:i/>
    </w:rPr>
  </w:style>
  <w:style w:type="character" w:customStyle="1" w:styleId="CODE">
    <w:name w:val="CODE"/>
    <w:uiPriority w:val="99"/>
    <w:rsid w:val="0002052F"/>
    <w:rPr>
      <w:rFonts w:ascii="Courier New" w:hAnsi="Courier New"/>
      <w:sz w:val="20"/>
    </w:rPr>
  </w:style>
  <w:style w:type="character" w:customStyle="1" w:styleId="Keyboard">
    <w:name w:val="Keyboard"/>
    <w:uiPriority w:val="99"/>
    <w:rsid w:val="0002052F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uiPriority w:val="99"/>
    <w:rsid w:val="0002052F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Sample">
    <w:name w:val="Sample"/>
    <w:uiPriority w:val="99"/>
    <w:rsid w:val="0002052F"/>
    <w:rPr>
      <w:rFonts w:ascii="Courier New" w:hAnsi="Courier New"/>
    </w:rPr>
  </w:style>
  <w:style w:type="character" w:customStyle="1" w:styleId="Variable">
    <w:name w:val="Variable"/>
    <w:uiPriority w:val="99"/>
    <w:rsid w:val="0002052F"/>
    <w:rPr>
      <w:i/>
    </w:rPr>
  </w:style>
  <w:style w:type="paragraph" w:styleId="NoSpacing">
    <w:name w:val="No Spacing"/>
    <w:uiPriority w:val="99"/>
    <w:qFormat/>
    <w:rsid w:val="00F11C25"/>
    <w:rPr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DE3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E39B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E87EA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2C78"/>
    <w:rPr>
      <w:rFonts w:ascii="Times New Roman" w:hAnsi="Times New Roman" w:cs="Times New Roman"/>
      <w:sz w:val="2"/>
      <w:lang w:val="en-GB" w:eastAsia="en-US"/>
    </w:rPr>
  </w:style>
  <w:style w:type="paragraph" w:customStyle="1" w:styleId="CodeStyle1">
    <w:name w:val="Code Style 1"/>
    <w:basedOn w:val="Normal"/>
    <w:autoRedefine/>
    <w:uiPriority w:val="99"/>
    <w:rsid w:val="00631E6B"/>
    <w:pPr>
      <w:shd w:val="clear" w:color="auto" w:fill="D9D9D9"/>
      <w:spacing w:after="0"/>
    </w:pPr>
    <w:rPr>
      <w:rFonts w:ascii="Courier New" w:eastAsia="Times New Roman" w:hAnsi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268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wiki/%D0%9F%D0%BE%D1%82%D0%BE%D0%BA_%D0%B2%D1%8B%D0%BF%D0%BE%D0%BB%D0%BD%D0%B5%D0%BD%D0%B8%D1%8F" TargetMode="External"/><Relationship Id="rId13" Type="http://schemas.openxmlformats.org/officeDocument/2006/relationships/hyperlink" Target="/reference/thread/thread/thread/" TargetMode="External"/><Relationship Id="rId18" Type="http://schemas.openxmlformats.org/officeDocument/2006/relationships/hyperlink" Target="/reference/thread/thread/join/" TargetMode="External"/><Relationship Id="rId3" Type="http://schemas.openxmlformats.org/officeDocument/2006/relationships/settings" Target="settings.xml"/><Relationship Id="rId21" Type="http://schemas.openxmlformats.org/officeDocument/2006/relationships/hyperlink" Target="/reference/thread/thread/native_handle/" TargetMode="External"/><Relationship Id="rId7" Type="http://schemas.openxmlformats.org/officeDocument/2006/relationships/hyperlink" Target="/wiki/%D0%9F%D0%B0%D1%80%D0%B0%D0%BB%D0%BB%D0%B5%D0%BB%D1%8C%D0%BD%D1%8B%D0%B5_%D0%B2%D1%8B%D1%87%D0%B8%D1%81%D0%BB%D0%B5%D0%BD%D0%B8%D1%8F" TargetMode="External"/><Relationship Id="rId12" Type="http://schemas.openxmlformats.org/officeDocument/2006/relationships/hyperlink" Target="/reference/thread/thread/native_handle_type/" TargetMode="External"/><Relationship Id="rId17" Type="http://schemas.openxmlformats.org/officeDocument/2006/relationships/hyperlink" Target="/reference/thread/thread/joinable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/reference/thread/thread/get_id/" TargetMode="External"/><Relationship Id="rId20" Type="http://schemas.openxmlformats.org/officeDocument/2006/relationships/hyperlink" Target="/reference/thread/thread/swap/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%D0%90%D0%BD%D0%B3%D0%BB%D0%B8%D0%B9%D1%81%D0%BA%D0%B8%D0%B9_%D1%8F%D0%B7%D1%8B%D0%BA" TargetMode="External"/><Relationship Id="rId11" Type="http://schemas.openxmlformats.org/officeDocument/2006/relationships/hyperlink" Target="/reference/thread/thread/id/" TargetMode="External"/><Relationship Id="rId24" Type="http://schemas.openxmlformats.org/officeDocument/2006/relationships/fontTable" Target="fontTable.xml"/><Relationship Id="rId5" Type="http://schemas.openxmlformats.org/officeDocument/2006/relationships/hyperlink" Target="/wiki/%D0%90%D0%BB%D0%B3%D0%BE%D1%80%D0%B8%D1%82%D0%BC" TargetMode="External"/><Relationship Id="rId15" Type="http://schemas.openxmlformats.org/officeDocument/2006/relationships/hyperlink" Target="/reference/thread/thread/operator=/" TargetMode="External"/><Relationship Id="rId23" Type="http://schemas.openxmlformats.org/officeDocument/2006/relationships/hyperlink" Target="/reference/thread/thread/swap-free/" TargetMode="External"/><Relationship Id="rId10" Type="http://schemas.openxmlformats.org/officeDocument/2006/relationships/hyperlink" Target="/wiki/%D0%90%D0%BD%D0%B3%D0%BB%D0%B8%D0%B9%D1%81%D0%BA%D0%B8%D0%B9_%D1%8F%D0%B7%D1%8B%D0%BA" TargetMode="External"/><Relationship Id="rId19" Type="http://schemas.openxmlformats.org/officeDocument/2006/relationships/hyperlink" Target="/reference/thread/thread/deta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%D0%97%D0%B0%D0%BA%D0%BE%D0%BD_%D0%90%D0%BC%D0%B4%D0%B0%D0%BB%D0%B0" TargetMode="External"/><Relationship Id="rId14" Type="http://schemas.openxmlformats.org/officeDocument/2006/relationships/hyperlink" Target="/reference/thread/thread/~thread/" TargetMode="External"/><Relationship Id="rId22" Type="http://schemas.openxmlformats.org/officeDocument/2006/relationships/hyperlink" Target="/reference/thread/thread/hardware_concurrenc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5829</TotalTime>
  <Pages>19</Pages>
  <Words>5527</Words>
  <Characters>31507</Characters>
  <Application>Microsoft Office Outlook</Application>
  <DocSecurity>0</DocSecurity>
  <Lines>0</Lines>
  <Paragraphs>0</Paragraphs>
  <ScaleCrop>false</ScaleCrop>
  <Company>SWIFT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BUDANTSEV Maxim</dc:creator>
  <cp:keywords/>
  <dc:description/>
  <cp:lastModifiedBy>Maxim</cp:lastModifiedBy>
  <cp:revision>114</cp:revision>
  <dcterms:created xsi:type="dcterms:W3CDTF">2015-05-14T13:39:00Z</dcterms:created>
  <dcterms:modified xsi:type="dcterms:W3CDTF">2017-04-02T17:17:00Z</dcterms:modified>
</cp:coreProperties>
</file>